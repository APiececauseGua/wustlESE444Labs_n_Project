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DF2" w:rsidRDefault="00014C6B" w:rsidP="00CE0DF2">
      <w:pPr>
        <w:pStyle w:val="Heading1"/>
        <w:rPr>
          <w:b w:val="0"/>
        </w:rPr>
      </w:pPr>
      <w:r>
        <w:t>JEE4440</w:t>
      </w:r>
      <w:r w:rsidR="00CE0DF2" w:rsidRPr="00A47150">
        <w:t xml:space="preserve"> – Sensors and Actuators, </w:t>
      </w:r>
      <w:proofErr w:type="gramStart"/>
      <w:r>
        <w:t>Spring</w:t>
      </w:r>
      <w:proofErr w:type="gramEnd"/>
      <w:r w:rsidR="00CE0DF2" w:rsidRPr="00A47150">
        <w:t xml:space="preserve"> </w:t>
      </w:r>
      <w:r w:rsidR="000229B2">
        <w:t>202</w:t>
      </w:r>
      <w:r>
        <w:t>1</w:t>
      </w:r>
    </w:p>
    <w:p w:rsidR="008F77D3" w:rsidRDefault="00141FB7" w:rsidP="00CE0DF2">
      <w:pPr>
        <w:pStyle w:val="Heading1"/>
      </w:pPr>
      <w:r>
        <w:t xml:space="preserve">Class </w:t>
      </w:r>
      <w:r w:rsidR="00AF4142" w:rsidRPr="00161C8F">
        <w:t>Project</w:t>
      </w:r>
    </w:p>
    <w:p w:rsidR="00CE0DF2" w:rsidRDefault="00CE0DF2" w:rsidP="00CE0DF2">
      <w:pPr>
        <w:pStyle w:val="Heading1"/>
        <w:spacing w:line="240" w:lineRule="auto"/>
      </w:pPr>
      <w:r>
        <w:rPr>
          <w:sz w:val="16"/>
        </w:rPr>
        <w:t xml:space="preserve">Date:  </w:t>
      </w:r>
      <w:r w:rsidR="00CB333D">
        <w:rPr>
          <w:sz w:val="16"/>
        </w:rPr>
        <w:t>January 20</w:t>
      </w:r>
      <w:r w:rsidR="00014C6B">
        <w:rPr>
          <w:sz w:val="16"/>
        </w:rPr>
        <w:t>, 202</w:t>
      </w:r>
      <w:r w:rsidR="00CB333D">
        <w:rPr>
          <w:sz w:val="16"/>
        </w:rPr>
        <w:t>1</w:t>
      </w:r>
    </w:p>
    <w:p w:rsidR="00CE0DF2" w:rsidRPr="00CE0DF2" w:rsidRDefault="00CE0DF2" w:rsidP="00CE0DF2"/>
    <w:p w:rsidR="00937473" w:rsidRPr="00CE0DF2" w:rsidRDefault="0004703C" w:rsidP="00CE0DF2">
      <w:pPr>
        <w:pStyle w:val="Heading3"/>
      </w:pPr>
      <w:r w:rsidRPr="00CE0DF2">
        <w:t>Introduction</w:t>
      </w:r>
    </w:p>
    <w:p w:rsidR="008F3489" w:rsidRDefault="00AF4142" w:rsidP="00A663DF">
      <w:r w:rsidRPr="00161C8F">
        <w:t xml:space="preserve">The project for this class </w:t>
      </w:r>
      <w:r w:rsidR="00D663C0" w:rsidRPr="00161C8F">
        <w:t xml:space="preserve">has the purpose to provide a </w:t>
      </w:r>
      <w:r w:rsidRPr="00161C8F">
        <w:t xml:space="preserve">fun, hands-on approach to learning about </w:t>
      </w:r>
      <w:r w:rsidR="00FB1C3A" w:rsidRPr="00161C8F">
        <w:t>sensors and actuators</w:t>
      </w:r>
      <w:r w:rsidR="00CB2987" w:rsidRPr="00161C8F">
        <w:t xml:space="preserve">.  </w:t>
      </w:r>
      <w:r w:rsidR="00F801E8" w:rsidRPr="00161C8F">
        <w:t xml:space="preserve">The project serves </w:t>
      </w:r>
      <w:r w:rsidRPr="00161C8F">
        <w:t xml:space="preserve">to expand your comfort and knowledge </w:t>
      </w:r>
      <w:r w:rsidR="00CB2987" w:rsidRPr="00161C8F">
        <w:t xml:space="preserve">level </w:t>
      </w:r>
      <w:r w:rsidRPr="00161C8F">
        <w:t xml:space="preserve">in order to make </w:t>
      </w:r>
      <w:r w:rsidR="00CE0226">
        <w:t xml:space="preserve">the class material </w:t>
      </w:r>
      <w:r w:rsidRPr="00161C8F">
        <w:t>more meaningful</w:t>
      </w:r>
      <w:r w:rsidR="00CE0226">
        <w:t xml:space="preserve">.  </w:t>
      </w:r>
      <w:r w:rsidR="00325343">
        <w:t>Student</w:t>
      </w:r>
      <w:r w:rsidR="0001277C">
        <w:t>s</w:t>
      </w:r>
      <w:r w:rsidR="00325343">
        <w:t xml:space="preserve"> will work </w:t>
      </w:r>
      <w:r w:rsidR="00CE0226">
        <w:t>in</w:t>
      </w:r>
      <w:r w:rsidR="00252E98">
        <w:t xml:space="preserve"> small groups</w:t>
      </w:r>
      <w:r w:rsidR="00325343">
        <w:t xml:space="preserve"> </w:t>
      </w:r>
      <w:r w:rsidR="007E59F2">
        <w:t xml:space="preserve">and </w:t>
      </w:r>
      <w:r w:rsidR="00EB2536">
        <w:t>deliver</w:t>
      </w:r>
      <w:r w:rsidR="00325343">
        <w:t xml:space="preserve"> </w:t>
      </w:r>
      <w:r w:rsidR="00252E98">
        <w:t xml:space="preserve">a class presentation </w:t>
      </w:r>
      <w:r w:rsidR="00CB46AE">
        <w:t>just before</w:t>
      </w:r>
      <w:r w:rsidR="00252E98">
        <w:t xml:space="preserve"> the conclusion of the semester.</w:t>
      </w:r>
      <w:r w:rsidR="00CE0226">
        <w:t xml:space="preserve">    </w:t>
      </w:r>
      <w:r w:rsidR="00252E98">
        <w:t xml:space="preserve">  </w:t>
      </w:r>
      <w:r w:rsidR="00F801E8" w:rsidRPr="00161C8F">
        <w:t xml:space="preserve"> </w:t>
      </w:r>
      <w:r w:rsidRPr="00161C8F">
        <w:t xml:space="preserve"> </w:t>
      </w:r>
      <w:r w:rsidR="001025B1" w:rsidRPr="00161C8F">
        <w:t xml:space="preserve"> </w:t>
      </w:r>
    </w:p>
    <w:p w:rsidR="004A79F8" w:rsidRDefault="004A79F8" w:rsidP="00CE0DF2">
      <w:pPr>
        <w:pStyle w:val="Heading3"/>
      </w:pPr>
      <w:r>
        <w:t>Description</w:t>
      </w:r>
    </w:p>
    <w:p w:rsidR="00D02F5E" w:rsidRDefault="004A79F8" w:rsidP="00A663DF">
      <w:r>
        <w:t xml:space="preserve">Design a closed loop </w:t>
      </w:r>
      <w:r w:rsidR="001D38C1">
        <w:t xml:space="preserve">electro-mechanical </w:t>
      </w:r>
      <w:r w:rsidR="00D02F5E">
        <w:t>system</w:t>
      </w:r>
      <w:r>
        <w:t xml:space="preserve"> </w:t>
      </w:r>
      <w:r w:rsidRPr="004A79F8">
        <w:t>that is interesting to you</w:t>
      </w:r>
      <w:r w:rsidR="000229B2">
        <w:t xml:space="preserve"> and your group</w:t>
      </w:r>
      <w:r w:rsidRPr="004A79F8">
        <w:t>.  The</w:t>
      </w:r>
      <w:r w:rsidR="00D02F5E">
        <w:t xml:space="preserve"> system may be a</w:t>
      </w:r>
      <w:r w:rsidRPr="004A79F8">
        <w:t xml:space="preserve"> plant </w:t>
      </w:r>
      <w:r w:rsidR="00D02F5E">
        <w:t>or process that is ex</w:t>
      </w:r>
      <w:r w:rsidRPr="004A79F8">
        <w:t xml:space="preserve">isting or notional, as long as you describe it in sufficient detail.  </w:t>
      </w:r>
      <w:r w:rsidR="005438E1">
        <w:t>The</w:t>
      </w:r>
      <w:r w:rsidR="00CE0226">
        <w:t xml:space="preserve"> system </w:t>
      </w:r>
      <w:r w:rsidR="000229B2">
        <w:t xml:space="preserve">is to </w:t>
      </w:r>
      <w:proofErr w:type="gramStart"/>
      <w:r w:rsidR="000229B2">
        <w:t xml:space="preserve">be </w:t>
      </w:r>
      <w:r w:rsidR="00CE0226">
        <w:t>modeled</w:t>
      </w:r>
      <w:proofErr w:type="gramEnd"/>
      <w:r w:rsidR="00CE0226">
        <w:t xml:space="preserve"> </w:t>
      </w:r>
      <w:r w:rsidR="005438E1">
        <w:t>via prototyping</w:t>
      </w:r>
      <w:r w:rsidR="00D02F5E">
        <w:t xml:space="preserve"> </w:t>
      </w:r>
      <w:r w:rsidR="00EB2536">
        <w:t>with the</w:t>
      </w:r>
      <w:r w:rsidR="00D02F5E">
        <w:t xml:space="preserve"> </w:t>
      </w:r>
      <w:r w:rsidR="000229B2">
        <w:t>furnished Arduino Lab Kit</w:t>
      </w:r>
      <w:r w:rsidR="00D02F5E">
        <w:t xml:space="preserve">. </w:t>
      </w:r>
      <w:r w:rsidR="005438E1">
        <w:t xml:space="preserve"> You are to stimulate the closed system so that it reaches steady state.</w:t>
      </w:r>
    </w:p>
    <w:p w:rsidR="00CE0226" w:rsidRDefault="00CE0226" w:rsidP="00A663DF"/>
    <w:p w:rsidR="00E520F0" w:rsidRDefault="0063507E" w:rsidP="00A663DF">
      <w:r>
        <w:t>Students are to f</w:t>
      </w:r>
      <w:r w:rsidR="001D38C1" w:rsidRPr="0063507E">
        <w:t xml:space="preserve">orm a group of three (3) class </w:t>
      </w:r>
      <w:proofErr w:type="gramStart"/>
      <w:r w:rsidR="001D38C1" w:rsidRPr="0063507E">
        <w:t>members</w:t>
      </w:r>
      <w:r w:rsidR="00A04089">
        <w:t xml:space="preserve"> </w:t>
      </w:r>
      <w:r w:rsidR="00EB2536">
        <w:t>which</w:t>
      </w:r>
      <w:proofErr w:type="gramEnd"/>
      <w:r w:rsidR="00EB2536">
        <w:t xml:space="preserve"> you will</w:t>
      </w:r>
      <w:r w:rsidR="00A04089">
        <w:t xml:space="preserve"> register </w:t>
      </w:r>
      <w:r w:rsidR="00EB2536">
        <w:t>on Canvas</w:t>
      </w:r>
      <w:r w:rsidR="0001277C">
        <w:t>. Selecting students with c</w:t>
      </w:r>
      <w:r w:rsidR="001D38C1" w:rsidRPr="0063507E">
        <w:t>omplementary skills</w:t>
      </w:r>
      <w:r w:rsidR="0001277C">
        <w:t xml:space="preserve"> </w:t>
      </w:r>
      <w:r w:rsidR="000229B2">
        <w:t>is</w:t>
      </w:r>
      <w:r w:rsidR="0001277C">
        <w:t xml:space="preserve"> </w:t>
      </w:r>
      <w:r w:rsidR="00A04089">
        <w:t>encouraged</w:t>
      </w:r>
      <w:r w:rsidR="001D38C1" w:rsidRPr="0063507E">
        <w:t>.</w:t>
      </w:r>
      <w:r>
        <w:t xml:space="preserve">  </w:t>
      </w:r>
      <w:r w:rsidR="001D38C1" w:rsidRPr="0063507E">
        <w:t xml:space="preserve">Each group member will receive the same grade.  </w:t>
      </w:r>
    </w:p>
    <w:p w:rsidR="0063507E" w:rsidRPr="0063507E" w:rsidRDefault="0063507E" w:rsidP="00A663DF"/>
    <w:p w:rsidR="00BB2B8A" w:rsidRDefault="00E520F0" w:rsidP="00A663DF">
      <w:r w:rsidRPr="0063507E">
        <w:t>Using an Arduino as the system controller</w:t>
      </w:r>
      <w:r w:rsidR="00A04089">
        <w:t>,</w:t>
      </w:r>
      <w:r w:rsidRPr="0063507E">
        <w:t xml:space="preserve"> prototype </w:t>
      </w:r>
      <w:r w:rsidR="00A04089">
        <w:t>the design with</w:t>
      </w:r>
      <w:r w:rsidRPr="0063507E">
        <w:t xml:space="preserve"> a minimum of </w:t>
      </w:r>
      <w:r w:rsidR="00950EFE">
        <w:rPr>
          <w:u w:val="single"/>
        </w:rPr>
        <w:t>(3)</w:t>
      </w:r>
      <w:r w:rsidRPr="0063507E">
        <w:t xml:space="preserve"> unique sensors and </w:t>
      </w:r>
      <w:r w:rsidR="00950EFE">
        <w:rPr>
          <w:u w:val="single"/>
        </w:rPr>
        <w:t>(1)</w:t>
      </w:r>
      <w:r w:rsidRPr="0063507E">
        <w:t xml:space="preserve"> actuator selected from </w:t>
      </w:r>
      <w:r w:rsidR="0063507E">
        <w:t>a WUSTL provided</w:t>
      </w:r>
      <w:r w:rsidRPr="0063507E">
        <w:t xml:space="preserve"> kit.  </w:t>
      </w:r>
      <w:r w:rsidRPr="0063507E">
        <w:rPr>
          <w:b/>
        </w:rPr>
        <w:t xml:space="preserve">Only the components from the project kit </w:t>
      </w:r>
      <w:proofErr w:type="gramStart"/>
      <w:r w:rsidRPr="0063507E">
        <w:rPr>
          <w:b/>
        </w:rPr>
        <w:t>are</w:t>
      </w:r>
      <w:r w:rsidR="00A37ECC">
        <w:rPr>
          <w:b/>
        </w:rPr>
        <w:t xml:space="preserve"> </w:t>
      </w:r>
      <w:r w:rsidR="00950EFE">
        <w:rPr>
          <w:b/>
        </w:rPr>
        <w:t>permitted</w:t>
      </w:r>
      <w:proofErr w:type="gramEnd"/>
      <w:r w:rsidR="00EB2536">
        <w:rPr>
          <w:b/>
        </w:rPr>
        <w:t>, but you can design any sensor you wish from those available</w:t>
      </w:r>
      <w:r w:rsidRPr="0063507E">
        <w:rPr>
          <w:b/>
        </w:rPr>
        <w:t xml:space="preserve">.  </w:t>
      </w:r>
      <w:r w:rsidR="00950EFE">
        <w:rPr>
          <w:b/>
        </w:rPr>
        <w:t xml:space="preserve">Only one digital or temperature/thermal sensor are to </w:t>
      </w:r>
      <w:proofErr w:type="gramStart"/>
      <w:r w:rsidR="00950EFE">
        <w:rPr>
          <w:b/>
        </w:rPr>
        <w:t xml:space="preserve">be </w:t>
      </w:r>
      <w:r w:rsidRPr="0063507E">
        <w:rPr>
          <w:b/>
        </w:rPr>
        <w:t>counted</w:t>
      </w:r>
      <w:proofErr w:type="gramEnd"/>
      <w:r w:rsidRPr="0063507E">
        <w:rPr>
          <w:b/>
        </w:rPr>
        <w:t xml:space="preserve"> toward the minimum.</w:t>
      </w:r>
      <w:r w:rsidR="00A04089">
        <w:rPr>
          <w:b/>
        </w:rPr>
        <w:t xml:space="preserve">  </w:t>
      </w:r>
    </w:p>
    <w:p w:rsidR="0084569A" w:rsidRDefault="0084569A" w:rsidP="00A663DF"/>
    <w:p w:rsidR="00A04089" w:rsidRDefault="00A04089" w:rsidP="00A663DF">
      <w:r w:rsidRPr="0063507E">
        <w:rPr>
          <w:b/>
        </w:rPr>
        <w:t>Note:  This project should be new work and not duplicative of similar work in other classes</w:t>
      </w:r>
      <w:r w:rsidR="00EB2536">
        <w:rPr>
          <w:b/>
        </w:rPr>
        <w:t xml:space="preserve"> and should be your group’s own work</w:t>
      </w:r>
      <w:r>
        <w:t>.</w:t>
      </w:r>
    </w:p>
    <w:p w:rsidR="00187536" w:rsidRDefault="00187536" w:rsidP="00187536">
      <w:pPr>
        <w:pStyle w:val="Heading3"/>
      </w:pPr>
      <w:r>
        <w:t xml:space="preserve">Design </w:t>
      </w:r>
      <w:r w:rsidR="000D1664">
        <w:t>Requirements</w:t>
      </w:r>
    </w:p>
    <w:p w:rsidR="00187536" w:rsidRDefault="00187536" w:rsidP="00187536">
      <w:pPr>
        <w:rPr>
          <w:szCs w:val="22"/>
        </w:rPr>
      </w:pPr>
      <w:r w:rsidRPr="00187536">
        <w:rPr>
          <w:szCs w:val="22"/>
        </w:rPr>
        <w:t xml:space="preserve">Define the operating </w:t>
      </w:r>
      <w:r w:rsidR="00EB2536">
        <w:rPr>
          <w:szCs w:val="22"/>
        </w:rPr>
        <w:t xml:space="preserve">and performance </w:t>
      </w:r>
      <w:r w:rsidRPr="00187536">
        <w:rPr>
          <w:szCs w:val="22"/>
        </w:rPr>
        <w:t>characteristics for the system and the individual sensors and actuators under normal control.  You can measure these once your prototype is finished or you can solve them analytically</w:t>
      </w:r>
      <w:r w:rsidR="00EF028C">
        <w:rPr>
          <w:szCs w:val="22"/>
        </w:rPr>
        <w:t>, but it should be clear what approach you used</w:t>
      </w:r>
      <w:r w:rsidRPr="00187536">
        <w:rPr>
          <w:szCs w:val="22"/>
        </w:rPr>
        <w:t xml:space="preserve">.  Some of the characteristics include accuracy, resolution, speed, linearity, stability, and operating bandwidth.   </w:t>
      </w:r>
      <w:r w:rsidR="00EF028C" w:rsidRPr="00187536">
        <w:rPr>
          <w:szCs w:val="22"/>
        </w:rPr>
        <w:t xml:space="preserve">You must have a stimulus for your system as well.   </w:t>
      </w:r>
    </w:p>
    <w:p w:rsidR="00187536" w:rsidRPr="00187536" w:rsidRDefault="00187536" w:rsidP="00187536">
      <w:pPr>
        <w:rPr>
          <w:szCs w:val="22"/>
        </w:rPr>
      </w:pPr>
    </w:p>
    <w:p w:rsidR="00187536" w:rsidRPr="00187536" w:rsidRDefault="00187536" w:rsidP="00187536">
      <w:pPr>
        <w:rPr>
          <w:szCs w:val="22"/>
        </w:rPr>
      </w:pPr>
      <w:r>
        <w:rPr>
          <w:szCs w:val="22"/>
        </w:rPr>
        <w:t xml:space="preserve">Additionally, </w:t>
      </w:r>
      <w:r w:rsidRPr="00187536">
        <w:rPr>
          <w:szCs w:val="22"/>
        </w:rPr>
        <w:t xml:space="preserve">analysis of the individual (3) sensors and actuators </w:t>
      </w:r>
      <w:r w:rsidR="00EF028C">
        <w:rPr>
          <w:szCs w:val="22"/>
        </w:rPr>
        <w:t>should show</w:t>
      </w:r>
      <w:r w:rsidRPr="00187536">
        <w:rPr>
          <w:szCs w:val="22"/>
        </w:rPr>
        <w:t xml:space="preserve"> either an analytical or derived transfer fun</w:t>
      </w:r>
      <w:r w:rsidR="00137545">
        <w:rPr>
          <w:szCs w:val="22"/>
        </w:rPr>
        <w:t>ction</w:t>
      </w:r>
      <w:r w:rsidRPr="00187536">
        <w:rPr>
          <w:szCs w:val="22"/>
        </w:rPr>
        <w:t>.  I want each transfer function shown as a function of customary variables for that particular sensor</w:t>
      </w:r>
      <w:r w:rsidR="00137545">
        <w:rPr>
          <w:szCs w:val="22"/>
        </w:rPr>
        <w:t xml:space="preserve"> with plot and particular region </w:t>
      </w:r>
      <w:r w:rsidR="00EF028C">
        <w:rPr>
          <w:szCs w:val="22"/>
        </w:rPr>
        <w:t>that it</w:t>
      </w:r>
      <w:r w:rsidR="00137545">
        <w:rPr>
          <w:szCs w:val="22"/>
        </w:rPr>
        <w:t xml:space="preserve"> </w:t>
      </w:r>
      <w:proofErr w:type="gramStart"/>
      <w:r w:rsidR="00137545">
        <w:rPr>
          <w:szCs w:val="22"/>
        </w:rPr>
        <w:t>is defined</w:t>
      </w:r>
      <w:proofErr w:type="gramEnd"/>
      <w:r w:rsidRPr="00187536">
        <w:rPr>
          <w:szCs w:val="22"/>
        </w:rPr>
        <w:t xml:space="preserve">.  The sensitivity is to be </w:t>
      </w:r>
      <w:proofErr w:type="gramStart"/>
      <w:r w:rsidRPr="00187536">
        <w:rPr>
          <w:szCs w:val="22"/>
        </w:rPr>
        <w:t>derived</w:t>
      </w:r>
      <w:proofErr w:type="gramEnd"/>
      <w:r w:rsidRPr="00187536">
        <w:rPr>
          <w:szCs w:val="22"/>
        </w:rPr>
        <w:t xml:space="preserve"> </w:t>
      </w:r>
      <w:r w:rsidRPr="00187536">
        <w:rPr>
          <w:szCs w:val="22"/>
        </w:rPr>
        <w:lastRenderedPageBreak/>
        <w:t>from the transfer functions and plotted versus a customary function for that particular sensor.  Include the specifications on each sensor and actuator as modeled.</w:t>
      </w:r>
      <w:r w:rsidR="00EB2536">
        <w:rPr>
          <w:szCs w:val="22"/>
        </w:rPr>
        <w:t xml:space="preserve">  Any data used from the manufacturer </w:t>
      </w:r>
      <w:proofErr w:type="gramStart"/>
      <w:r w:rsidR="00EB2536">
        <w:rPr>
          <w:szCs w:val="22"/>
        </w:rPr>
        <w:t>must be cited</w:t>
      </w:r>
      <w:proofErr w:type="gramEnd"/>
      <w:r w:rsidR="00EB2536">
        <w:rPr>
          <w:szCs w:val="22"/>
        </w:rPr>
        <w:t>.</w:t>
      </w:r>
    </w:p>
    <w:p w:rsidR="00187536" w:rsidRPr="0063507E" w:rsidRDefault="00187536" w:rsidP="00A663DF"/>
    <w:p w:rsidR="005C02AF" w:rsidRPr="00161C8F" w:rsidRDefault="005C02AF" w:rsidP="00CE0DF2">
      <w:pPr>
        <w:pStyle w:val="Heading3"/>
      </w:pPr>
      <w:r>
        <w:t xml:space="preserve">Presentation </w:t>
      </w:r>
      <w:r w:rsidRPr="00161C8F">
        <w:t>Requirements</w:t>
      </w:r>
    </w:p>
    <w:p w:rsidR="00950EFE" w:rsidRDefault="005C02AF" w:rsidP="00A663DF">
      <w:pPr>
        <w:rPr>
          <w:szCs w:val="22"/>
        </w:rPr>
      </w:pPr>
      <w:r w:rsidRPr="00A663DF">
        <w:rPr>
          <w:szCs w:val="22"/>
        </w:rPr>
        <w:t>A</w:t>
      </w:r>
      <w:r w:rsidR="00C11142" w:rsidRPr="00A663DF">
        <w:rPr>
          <w:szCs w:val="22"/>
        </w:rPr>
        <w:t xml:space="preserve">t the conclusion of the </w:t>
      </w:r>
      <w:r w:rsidR="000D1664" w:rsidRPr="00A663DF">
        <w:rPr>
          <w:szCs w:val="22"/>
        </w:rPr>
        <w:t>semester,</w:t>
      </w:r>
      <w:r w:rsidR="00C11142" w:rsidRPr="00A663DF">
        <w:rPr>
          <w:szCs w:val="22"/>
        </w:rPr>
        <w:t xml:space="preserve"> </w:t>
      </w:r>
      <w:r w:rsidR="000D1664" w:rsidRPr="00A663DF">
        <w:rPr>
          <w:szCs w:val="22"/>
        </w:rPr>
        <w:t>each group will make a required presentation</w:t>
      </w:r>
      <w:r w:rsidR="00A37ECC">
        <w:rPr>
          <w:szCs w:val="22"/>
        </w:rPr>
        <w:t xml:space="preserve">.  </w:t>
      </w:r>
    </w:p>
    <w:p w:rsidR="00950EFE" w:rsidRDefault="00950EFE" w:rsidP="00950EFE">
      <w:pPr>
        <w:pStyle w:val="ListParagraph"/>
        <w:numPr>
          <w:ilvl w:val="0"/>
          <w:numId w:val="39"/>
        </w:numPr>
      </w:pPr>
      <w:r>
        <w:t xml:space="preserve">I will set aside two class periods for presentations and expect all students to attend both classes and ask questions.  </w:t>
      </w:r>
    </w:p>
    <w:p w:rsidR="00137545" w:rsidRPr="00137545" w:rsidRDefault="00A37ECC" w:rsidP="00137545">
      <w:pPr>
        <w:pStyle w:val="ListParagraph"/>
        <w:numPr>
          <w:ilvl w:val="0"/>
          <w:numId w:val="39"/>
        </w:numPr>
        <w:rPr>
          <w:szCs w:val="22"/>
        </w:rPr>
      </w:pPr>
      <w:r w:rsidRPr="00137545">
        <w:rPr>
          <w:szCs w:val="22"/>
        </w:rPr>
        <w:t>The presentation is to</w:t>
      </w:r>
      <w:r w:rsidR="00C11142" w:rsidRPr="00137545">
        <w:rPr>
          <w:szCs w:val="22"/>
        </w:rPr>
        <w:t xml:space="preserve"> </w:t>
      </w:r>
      <w:r w:rsidR="005C02AF" w:rsidRPr="00137545">
        <w:rPr>
          <w:szCs w:val="22"/>
        </w:rPr>
        <w:t>contain</w:t>
      </w:r>
      <w:r w:rsidRPr="00137545">
        <w:rPr>
          <w:szCs w:val="22"/>
        </w:rPr>
        <w:t xml:space="preserve"> a</w:t>
      </w:r>
      <w:r w:rsidR="005C02AF" w:rsidRPr="00137545">
        <w:rPr>
          <w:szCs w:val="22"/>
        </w:rPr>
        <w:t xml:space="preserve"> summary of key findings, technical description of the project, what you enjoyed/not enjoyed and what you learned </w:t>
      </w:r>
      <w:proofErr w:type="gramStart"/>
      <w:r w:rsidR="005C02AF" w:rsidRPr="00137545">
        <w:rPr>
          <w:szCs w:val="22"/>
        </w:rPr>
        <w:t>will be presented</w:t>
      </w:r>
      <w:proofErr w:type="gramEnd"/>
      <w:r w:rsidR="005C02AF" w:rsidRPr="00137545">
        <w:rPr>
          <w:szCs w:val="22"/>
        </w:rPr>
        <w:t xml:space="preserve"> near the last week of class.  </w:t>
      </w:r>
    </w:p>
    <w:p w:rsidR="001C73F8" w:rsidRPr="00137545" w:rsidRDefault="00137545" w:rsidP="00137545">
      <w:pPr>
        <w:pStyle w:val="ListParagraph"/>
        <w:numPr>
          <w:ilvl w:val="0"/>
          <w:numId w:val="39"/>
        </w:numPr>
        <w:rPr>
          <w:szCs w:val="22"/>
        </w:rPr>
      </w:pPr>
      <w:r>
        <w:rPr>
          <w:szCs w:val="22"/>
        </w:rPr>
        <w:t>T</w:t>
      </w:r>
      <w:r w:rsidR="00C11142" w:rsidRPr="00137545">
        <w:rPr>
          <w:szCs w:val="22"/>
        </w:rPr>
        <w:t>he presentation</w:t>
      </w:r>
      <w:r>
        <w:rPr>
          <w:szCs w:val="22"/>
        </w:rPr>
        <w:t xml:space="preserve">s are generally 5 to </w:t>
      </w:r>
      <w:r w:rsidR="00EB2536">
        <w:rPr>
          <w:szCs w:val="22"/>
        </w:rPr>
        <w:t>7</w:t>
      </w:r>
      <w:r>
        <w:rPr>
          <w:szCs w:val="22"/>
        </w:rPr>
        <w:t xml:space="preserve"> minutes in length</w:t>
      </w:r>
      <w:r w:rsidR="00EB2536">
        <w:rPr>
          <w:szCs w:val="22"/>
        </w:rPr>
        <w:t xml:space="preserve">, but the </w:t>
      </w:r>
      <w:r w:rsidR="00DF1501">
        <w:rPr>
          <w:szCs w:val="22"/>
        </w:rPr>
        <w:t>grading is not time dependent</w:t>
      </w:r>
      <w:r>
        <w:rPr>
          <w:szCs w:val="22"/>
        </w:rPr>
        <w:t>.  The</w:t>
      </w:r>
      <w:r w:rsidR="00CD5649" w:rsidRPr="00137545">
        <w:rPr>
          <w:szCs w:val="22"/>
        </w:rPr>
        <w:t xml:space="preserve"> demonstration </w:t>
      </w:r>
      <w:r>
        <w:rPr>
          <w:szCs w:val="22"/>
        </w:rPr>
        <w:t xml:space="preserve">should be prepared to reach steady state within </w:t>
      </w:r>
      <w:r w:rsidR="00CD5649" w:rsidRPr="00137545">
        <w:rPr>
          <w:szCs w:val="22"/>
        </w:rPr>
        <w:t>2 minutes</w:t>
      </w:r>
      <w:r w:rsidR="00C11142" w:rsidRPr="00137545">
        <w:rPr>
          <w:szCs w:val="22"/>
        </w:rPr>
        <w:t>.</w:t>
      </w:r>
      <w:r w:rsidR="00B54B26" w:rsidRPr="00137545">
        <w:rPr>
          <w:szCs w:val="22"/>
        </w:rPr>
        <w:t xml:space="preserve">  </w:t>
      </w:r>
      <w:r w:rsidR="00C11142" w:rsidRPr="00137545">
        <w:rPr>
          <w:szCs w:val="22"/>
        </w:rPr>
        <w:t xml:space="preserve">  </w:t>
      </w:r>
    </w:p>
    <w:p w:rsidR="005A64C4" w:rsidRPr="00A663DF" w:rsidRDefault="00703A5E" w:rsidP="00137545">
      <w:pPr>
        <w:pStyle w:val="ListParagraph"/>
        <w:numPr>
          <w:ilvl w:val="0"/>
          <w:numId w:val="39"/>
        </w:numPr>
        <w:rPr>
          <w:szCs w:val="22"/>
        </w:rPr>
      </w:pPr>
      <w:r>
        <w:rPr>
          <w:szCs w:val="22"/>
        </w:rPr>
        <w:t xml:space="preserve">The presentations </w:t>
      </w:r>
      <w:r w:rsidR="00DF1501">
        <w:rPr>
          <w:szCs w:val="22"/>
        </w:rPr>
        <w:t>are to</w:t>
      </w:r>
      <w:r>
        <w:rPr>
          <w:szCs w:val="22"/>
        </w:rPr>
        <w:t xml:space="preserve"> </w:t>
      </w:r>
      <w:proofErr w:type="gramStart"/>
      <w:r>
        <w:rPr>
          <w:szCs w:val="22"/>
        </w:rPr>
        <w:t xml:space="preserve">be </w:t>
      </w:r>
      <w:r w:rsidR="000D1664">
        <w:rPr>
          <w:szCs w:val="22"/>
        </w:rPr>
        <w:t>made</w:t>
      </w:r>
      <w:proofErr w:type="gramEnd"/>
      <w:r>
        <w:rPr>
          <w:szCs w:val="22"/>
        </w:rPr>
        <w:t xml:space="preserve"> through Zoom.</w:t>
      </w:r>
      <w:r w:rsidR="003027E1">
        <w:rPr>
          <w:szCs w:val="22"/>
        </w:rPr>
        <w:t xml:space="preserve"> </w:t>
      </w:r>
      <w:r>
        <w:rPr>
          <w:szCs w:val="22"/>
        </w:rPr>
        <w:t>The breadboard</w:t>
      </w:r>
      <w:r w:rsidR="003027E1">
        <w:rPr>
          <w:szCs w:val="22"/>
        </w:rPr>
        <w:t xml:space="preserve"> design</w:t>
      </w:r>
      <w:r>
        <w:rPr>
          <w:szCs w:val="22"/>
        </w:rPr>
        <w:t xml:space="preserve"> can be a series of photographs </w:t>
      </w:r>
      <w:r w:rsidR="000D1664">
        <w:rPr>
          <w:szCs w:val="22"/>
        </w:rPr>
        <w:t>inserted into</w:t>
      </w:r>
      <w:r w:rsidR="003027E1">
        <w:rPr>
          <w:szCs w:val="22"/>
        </w:rPr>
        <w:t xml:space="preserve"> the </w:t>
      </w:r>
      <w:proofErr w:type="spellStart"/>
      <w:r w:rsidR="003027E1">
        <w:rPr>
          <w:szCs w:val="22"/>
        </w:rPr>
        <w:t>Powerpoint</w:t>
      </w:r>
      <w:proofErr w:type="spellEnd"/>
      <w:r w:rsidR="003027E1">
        <w:rPr>
          <w:szCs w:val="22"/>
        </w:rPr>
        <w:t xml:space="preserve"> </w:t>
      </w:r>
      <w:r w:rsidR="00DF1501">
        <w:rPr>
          <w:szCs w:val="22"/>
        </w:rPr>
        <w:t xml:space="preserve">to compliment the </w:t>
      </w:r>
      <w:r>
        <w:rPr>
          <w:szCs w:val="22"/>
        </w:rPr>
        <w:t>presentation</w:t>
      </w:r>
      <w:r w:rsidR="003027E1">
        <w:rPr>
          <w:szCs w:val="22"/>
        </w:rPr>
        <w:t>.  H</w:t>
      </w:r>
      <w:r>
        <w:rPr>
          <w:szCs w:val="22"/>
        </w:rPr>
        <w:t xml:space="preserve">owever, the </w:t>
      </w:r>
      <w:r w:rsidR="000D1664">
        <w:rPr>
          <w:szCs w:val="22"/>
        </w:rPr>
        <w:t>class should visually see the breadboard design</w:t>
      </w:r>
      <w:r>
        <w:rPr>
          <w:szCs w:val="22"/>
        </w:rPr>
        <w:t xml:space="preserve"> </w:t>
      </w:r>
      <w:r w:rsidR="000D1664">
        <w:rPr>
          <w:szCs w:val="22"/>
        </w:rPr>
        <w:t xml:space="preserve">operational </w:t>
      </w:r>
      <w:r>
        <w:rPr>
          <w:szCs w:val="22"/>
        </w:rPr>
        <w:t xml:space="preserve">during the </w:t>
      </w:r>
      <w:r w:rsidR="003027E1">
        <w:rPr>
          <w:szCs w:val="22"/>
        </w:rPr>
        <w:t>implementation</w:t>
      </w:r>
      <w:r w:rsidR="000D1664">
        <w:rPr>
          <w:szCs w:val="22"/>
        </w:rPr>
        <w:t xml:space="preserve"> showing the real-time output of sensor and actuator results shown on a PC and shared via Zoom</w:t>
      </w:r>
      <w:r>
        <w:rPr>
          <w:szCs w:val="22"/>
        </w:rPr>
        <w:t>.</w:t>
      </w:r>
      <w:r w:rsidR="0063507E" w:rsidRPr="00A663DF">
        <w:rPr>
          <w:szCs w:val="22"/>
        </w:rPr>
        <w:t xml:space="preserve"> </w:t>
      </w:r>
    </w:p>
    <w:p w:rsidR="00187536" w:rsidRDefault="005C02AF" w:rsidP="00137545">
      <w:pPr>
        <w:pStyle w:val="ListParagraph"/>
        <w:numPr>
          <w:ilvl w:val="0"/>
          <w:numId w:val="39"/>
        </w:numPr>
        <w:rPr>
          <w:szCs w:val="22"/>
        </w:rPr>
      </w:pPr>
      <w:r w:rsidRPr="00A663DF">
        <w:rPr>
          <w:szCs w:val="22"/>
        </w:rPr>
        <w:t>The</w:t>
      </w:r>
      <w:r w:rsidR="00187536">
        <w:rPr>
          <w:szCs w:val="22"/>
        </w:rPr>
        <w:t xml:space="preserve"> same</w:t>
      </w:r>
      <w:r w:rsidRPr="00A663DF">
        <w:rPr>
          <w:szCs w:val="22"/>
        </w:rPr>
        <w:t xml:space="preserve"> presentation file </w:t>
      </w:r>
      <w:r w:rsidR="00187536">
        <w:rPr>
          <w:szCs w:val="22"/>
        </w:rPr>
        <w:t xml:space="preserve">that </w:t>
      </w:r>
      <w:proofErr w:type="gramStart"/>
      <w:r w:rsidR="00187536">
        <w:rPr>
          <w:szCs w:val="22"/>
        </w:rPr>
        <w:t>is presented</w:t>
      </w:r>
      <w:proofErr w:type="gramEnd"/>
      <w:r w:rsidR="00187536">
        <w:rPr>
          <w:szCs w:val="22"/>
        </w:rPr>
        <w:t xml:space="preserve"> shall </w:t>
      </w:r>
      <w:r w:rsidRPr="00A663DF">
        <w:rPr>
          <w:szCs w:val="22"/>
        </w:rPr>
        <w:t xml:space="preserve">be submitted </w:t>
      </w:r>
      <w:r w:rsidR="005A64C4" w:rsidRPr="00A663DF">
        <w:rPr>
          <w:szCs w:val="22"/>
        </w:rPr>
        <w:t>as a</w:t>
      </w:r>
      <w:r w:rsidR="00193FEE" w:rsidRPr="00A663DF">
        <w:rPr>
          <w:szCs w:val="22"/>
        </w:rPr>
        <w:t xml:space="preserve"> sing</w:t>
      </w:r>
      <w:r w:rsidR="00384A0E" w:rsidRPr="00A663DF">
        <w:rPr>
          <w:szCs w:val="22"/>
        </w:rPr>
        <w:t>le</w:t>
      </w:r>
      <w:r w:rsidR="005A64C4" w:rsidRPr="00A663DF">
        <w:rPr>
          <w:szCs w:val="22"/>
        </w:rPr>
        <w:t xml:space="preserve"> </w:t>
      </w:r>
      <w:r w:rsidR="00A54932" w:rsidRPr="00A663DF">
        <w:rPr>
          <w:szCs w:val="22"/>
        </w:rPr>
        <w:t>“</w:t>
      </w:r>
      <w:proofErr w:type="spellStart"/>
      <w:r w:rsidR="005A64C4" w:rsidRPr="00A663DF">
        <w:rPr>
          <w:szCs w:val="22"/>
        </w:rPr>
        <w:t>pptx</w:t>
      </w:r>
      <w:proofErr w:type="spellEnd"/>
      <w:r w:rsidR="00A54932" w:rsidRPr="00A663DF">
        <w:rPr>
          <w:szCs w:val="22"/>
        </w:rPr>
        <w:t>”</w:t>
      </w:r>
      <w:r w:rsidR="00222862" w:rsidRPr="00A663DF">
        <w:rPr>
          <w:szCs w:val="22"/>
        </w:rPr>
        <w:t xml:space="preserve"> uploaded to Canvas by the end of the day of your presentation</w:t>
      </w:r>
      <w:r w:rsidR="00E1508E">
        <w:rPr>
          <w:szCs w:val="22"/>
        </w:rPr>
        <w:t xml:space="preserve">.  </w:t>
      </w:r>
      <w:r w:rsidR="00222862" w:rsidRPr="00187536">
        <w:rPr>
          <w:b/>
          <w:szCs w:val="22"/>
        </w:rPr>
        <w:t xml:space="preserve">It </w:t>
      </w:r>
      <w:r w:rsidR="00222862" w:rsidRPr="00187536">
        <w:rPr>
          <w:b/>
          <w:szCs w:val="22"/>
          <w:u w:val="single"/>
        </w:rPr>
        <w:t>should not</w:t>
      </w:r>
      <w:r w:rsidR="00222862" w:rsidRPr="00187536">
        <w:rPr>
          <w:b/>
          <w:szCs w:val="22"/>
        </w:rPr>
        <w:t xml:space="preserve"> be a pdf, </w:t>
      </w:r>
      <w:r w:rsidR="00222862" w:rsidRPr="00187536">
        <w:rPr>
          <w:b/>
          <w:szCs w:val="22"/>
          <w:u w:val="single"/>
        </w:rPr>
        <w:t>nor</w:t>
      </w:r>
      <w:r w:rsidR="00222862" w:rsidRPr="00187536">
        <w:rPr>
          <w:b/>
          <w:szCs w:val="22"/>
        </w:rPr>
        <w:t xml:space="preserve"> a zip file </w:t>
      </w:r>
      <w:r w:rsidR="00222862" w:rsidRPr="00187536">
        <w:rPr>
          <w:b/>
          <w:szCs w:val="22"/>
          <w:u w:val="single"/>
        </w:rPr>
        <w:t>nor</w:t>
      </w:r>
      <w:r w:rsidR="00222862" w:rsidRPr="00187536">
        <w:rPr>
          <w:b/>
          <w:szCs w:val="22"/>
        </w:rPr>
        <w:t xml:space="preserve"> a Google docs file</w:t>
      </w:r>
      <w:r w:rsidR="00222862" w:rsidRPr="00A663DF">
        <w:rPr>
          <w:szCs w:val="22"/>
        </w:rPr>
        <w:t>.</w:t>
      </w:r>
      <w:r w:rsidR="00DF1501">
        <w:rPr>
          <w:szCs w:val="22"/>
        </w:rPr>
        <w:t xml:space="preserve">  The file name should follow the convention “xx_yy.pptx”, where xx is the </w:t>
      </w:r>
      <w:proofErr w:type="gramStart"/>
      <w:r w:rsidR="00DF1501">
        <w:rPr>
          <w:szCs w:val="22"/>
        </w:rPr>
        <w:t>2 digit</w:t>
      </w:r>
      <w:proofErr w:type="gramEnd"/>
      <w:r w:rsidR="00DF1501">
        <w:rPr>
          <w:szCs w:val="22"/>
        </w:rPr>
        <w:t xml:space="preserve"> group number in Canvas (i.e. “01”) and </w:t>
      </w:r>
      <w:proofErr w:type="spellStart"/>
      <w:r w:rsidR="00DF1501">
        <w:rPr>
          <w:szCs w:val="22"/>
        </w:rPr>
        <w:t>yy</w:t>
      </w:r>
      <w:proofErr w:type="spellEnd"/>
      <w:r w:rsidR="00DF1501">
        <w:rPr>
          <w:szCs w:val="22"/>
        </w:rPr>
        <w:t xml:space="preserve"> is a brief title with words separated by “_”.</w:t>
      </w:r>
      <w:r w:rsidR="00222862" w:rsidRPr="00A663DF">
        <w:rPr>
          <w:szCs w:val="22"/>
        </w:rPr>
        <w:t xml:space="preserve">  </w:t>
      </w:r>
    </w:p>
    <w:p w:rsidR="005C02AF" w:rsidRDefault="00187536" w:rsidP="00137545">
      <w:pPr>
        <w:pStyle w:val="ListParagraph"/>
        <w:numPr>
          <w:ilvl w:val="0"/>
          <w:numId w:val="39"/>
        </w:numPr>
        <w:rPr>
          <w:szCs w:val="22"/>
        </w:rPr>
      </w:pPr>
      <w:r>
        <w:rPr>
          <w:szCs w:val="22"/>
        </w:rPr>
        <w:t>I would suggest that your group perform several practice runs via Zoom prior to the “real” presentation.</w:t>
      </w:r>
      <w:r w:rsidR="005C02AF" w:rsidRPr="00A663DF">
        <w:rPr>
          <w:szCs w:val="22"/>
        </w:rPr>
        <w:t xml:space="preserve">  </w:t>
      </w:r>
    </w:p>
    <w:p w:rsidR="000D1664" w:rsidRPr="00A663DF" w:rsidRDefault="000D1664" w:rsidP="00137545">
      <w:pPr>
        <w:pStyle w:val="ListParagraph"/>
        <w:numPr>
          <w:ilvl w:val="0"/>
          <w:numId w:val="39"/>
        </w:numPr>
        <w:rPr>
          <w:szCs w:val="22"/>
        </w:rPr>
      </w:pPr>
      <w:r>
        <w:rPr>
          <w:szCs w:val="22"/>
        </w:rPr>
        <w:t>A checklist of additional material</w:t>
      </w:r>
      <w:r w:rsidR="00EF028C">
        <w:rPr>
          <w:szCs w:val="22"/>
        </w:rPr>
        <w:t xml:space="preserve"> for the presentation </w:t>
      </w:r>
      <w:r>
        <w:rPr>
          <w:szCs w:val="22"/>
        </w:rPr>
        <w:t>is included below.</w:t>
      </w:r>
    </w:p>
    <w:p w:rsidR="003661B1" w:rsidRDefault="003661B1" w:rsidP="007A731D"/>
    <w:p w:rsidR="007A731D" w:rsidRDefault="007A731D" w:rsidP="007A731D">
      <w:pPr>
        <w:pStyle w:val="Heading3"/>
      </w:pPr>
      <w:r>
        <w:t>Checklist</w:t>
      </w:r>
    </w:p>
    <w:p w:rsidR="0026597A" w:rsidRDefault="0026597A" w:rsidP="007A731D">
      <w:r>
        <w:t xml:space="preserve">The following represents a </w:t>
      </w:r>
      <w:r w:rsidRPr="0026597A">
        <w:rPr>
          <w:u w:val="single"/>
        </w:rPr>
        <w:t>minimum</w:t>
      </w:r>
      <w:r>
        <w:t xml:space="preserve"> amount of content in the presentation that should be included</w:t>
      </w:r>
      <w:r w:rsidR="003E6674">
        <w:t xml:space="preserve"> (no particular order)</w:t>
      </w:r>
      <w:r w:rsidR="00EF028C">
        <w:t>.  These can represent multiple slides in the presentation</w:t>
      </w:r>
      <w:r w:rsidR="003E6674">
        <w:t>:</w:t>
      </w:r>
    </w:p>
    <w:p w:rsidR="003661B1" w:rsidRDefault="007A731D" w:rsidP="003E6674">
      <w:pPr>
        <w:pStyle w:val="ListParagraph"/>
        <w:numPr>
          <w:ilvl w:val="0"/>
          <w:numId w:val="36"/>
        </w:numPr>
      </w:pPr>
      <w:r>
        <w:t>Cover page with team members, project title, and group photo.</w:t>
      </w:r>
    </w:p>
    <w:p w:rsidR="007A731D" w:rsidRDefault="007A731D" w:rsidP="003E6674">
      <w:pPr>
        <w:pStyle w:val="ListParagraph"/>
        <w:numPr>
          <w:ilvl w:val="0"/>
          <w:numId w:val="36"/>
        </w:numPr>
      </w:pPr>
      <w:r>
        <w:t>I</w:t>
      </w:r>
      <w:r w:rsidRPr="007A731D">
        <w:t xml:space="preserve">ntroduction of the project design and what problem you </w:t>
      </w:r>
      <w:r w:rsidR="00E1508E">
        <w:t>are</w:t>
      </w:r>
      <w:r w:rsidRPr="007A731D">
        <w:t xml:space="preserve"> trying to solve.  </w:t>
      </w:r>
    </w:p>
    <w:p w:rsidR="007A731D" w:rsidRDefault="007A731D" w:rsidP="003E6674">
      <w:pPr>
        <w:pStyle w:val="ListParagraph"/>
        <w:numPr>
          <w:ilvl w:val="0"/>
          <w:numId w:val="36"/>
        </w:numPr>
      </w:pPr>
      <w:r w:rsidRPr="007A731D">
        <w:t xml:space="preserve">Define the operating characteristics (performance specifications) for the system and the individual sensors and actuators under normal control.     </w:t>
      </w:r>
    </w:p>
    <w:p w:rsidR="007A731D" w:rsidRDefault="007A731D" w:rsidP="003E6674">
      <w:pPr>
        <w:pStyle w:val="ListParagraph"/>
        <w:numPr>
          <w:ilvl w:val="0"/>
          <w:numId w:val="36"/>
        </w:numPr>
      </w:pPr>
      <w:r>
        <w:t>Block diagram of the closed loop system.</w:t>
      </w:r>
    </w:p>
    <w:p w:rsidR="007A731D" w:rsidRDefault="0026597A" w:rsidP="003E6674">
      <w:pPr>
        <w:pStyle w:val="ListParagraph"/>
        <w:numPr>
          <w:ilvl w:val="0"/>
          <w:numId w:val="36"/>
        </w:numPr>
      </w:pPr>
      <w:r>
        <w:t>E</w:t>
      </w:r>
      <w:r w:rsidR="007A731D">
        <w:t>lectrical diagram showing power source(s), interfaces to controller and all other related electro-mechanical equipment.</w:t>
      </w:r>
    </w:p>
    <w:p w:rsidR="007A731D" w:rsidRDefault="0026597A" w:rsidP="003E6674">
      <w:pPr>
        <w:pStyle w:val="ListParagraph"/>
        <w:numPr>
          <w:ilvl w:val="0"/>
          <w:numId w:val="36"/>
        </w:numPr>
      </w:pPr>
      <w:r>
        <w:t>A</w:t>
      </w:r>
      <w:r w:rsidR="007A731D">
        <w:t xml:space="preserve">nalysis </w:t>
      </w:r>
      <w:r w:rsidR="003E6674">
        <w:t xml:space="preserve">and specifications </w:t>
      </w:r>
      <w:r w:rsidR="007A731D">
        <w:t xml:space="preserve">of </w:t>
      </w:r>
      <w:r w:rsidR="003E6674">
        <w:t>each</w:t>
      </w:r>
      <w:r w:rsidR="007A731D">
        <w:t xml:space="preserve"> individual </w:t>
      </w:r>
      <w:r w:rsidR="003E6674">
        <w:t xml:space="preserve">sensor and actuator </w:t>
      </w:r>
      <w:r w:rsidR="007A731D">
        <w:t>as modeled.</w:t>
      </w:r>
    </w:p>
    <w:p w:rsidR="007A731D" w:rsidRDefault="007A731D" w:rsidP="003E6674">
      <w:pPr>
        <w:pStyle w:val="ListParagraph"/>
        <w:numPr>
          <w:ilvl w:val="0"/>
          <w:numId w:val="36"/>
        </w:numPr>
      </w:pPr>
      <w:r>
        <w:t>Project Gantt chart indicating major tasks, duration and individual roles.</w:t>
      </w:r>
    </w:p>
    <w:p w:rsidR="007A731D" w:rsidRDefault="007A731D" w:rsidP="003E6674">
      <w:pPr>
        <w:pStyle w:val="ListParagraph"/>
        <w:numPr>
          <w:ilvl w:val="0"/>
          <w:numId w:val="36"/>
        </w:numPr>
      </w:pPr>
      <w:r>
        <w:t>Define at least four regula</w:t>
      </w:r>
      <w:r w:rsidR="003E6674">
        <w:t>tory standards for your design.</w:t>
      </w:r>
    </w:p>
    <w:p w:rsidR="007A731D" w:rsidRDefault="003E6674" w:rsidP="003E6674">
      <w:pPr>
        <w:pStyle w:val="ListParagraph"/>
        <w:numPr>
          <w:ilvl w:val="0"/>
          <w:numId w:val="36"/>
        </w:numPr>
      </w:pPr>
      <w:r>
        <w:lastRenderedPageBreak/>
        <w:t>S</w:t>
      </w:r>
      <w:r w:rsidR="007A731D">
        <w:t xml:space="preserve">afety features </w:t>
      </w:r>
      <w:r>
        <w:t xml:space="preserve">that </w:t>
      </w:r>
      <w:r w:rsidR="007A731D">
        <w:t>are needed if the prototype was to be implemented as designed,</w:t>
      </w:r>
    </w:p>
    <w:p w:rsidR="007A731D" w:rsidRDefault="00E1508E" w:rsidP="00E1508E">
      <w:pPr>
        <w:pStyle w:val="ListParagraph"/>
        <w:numPr>
          <w:ilvl w:val="0"/>
          <w:numId w:val="36"/>
        </w:numPr>
      </w:pPr>
      <w:r w:rsidRPr="00E1508E">
        <w:t xml:space="preserve">Referencing the NSPE code of ethics, describe </w:t>
      </w:r>
      <w:r>
        <w:t xml:space="preserve">any </w:t>
      </w:r>
      <w:r w:rsidRPr="00E1508E">
        <w:t xml:space="preserve">ethics </w:t>
      </w:r>
      <w:r>
        <w:t>that you would apply to your implementation</w:t>
      </w:r>
      <w:r w:rsidR="007A731D">
        <w:t>,</w:t>
      </w:r>
    </w:p>
    <w:p w:rsidR="007A731D" w:rsidRDefault="007A731D" w:rsidP="003E6674">
      <w:pPr>
        <w:pStyle w:val="ListParagraph"/>
        <w:numPr>
          <w:ilvl w:val="0"/>
          <w:numId w:val="36"/>
        </w:numPr>
      </w:pPr>
      <w:r>
        <w:t xml:space="preserve">Provide a Bill of Material (BOM), indicating </w:t>
      </w:r>
      <w:r w:rsidR="003E6674">
        <w:t>estimate</w:t>
      </w:r>
      <w:r>
        <w:t xml:space="preserve"> costs of the prototype if you were to build a single unit.  Reasonable estimates are acceptable.</w:t>
      </w:r>
    </w:p>
    <w:p w:rsidR="00A738E5" w:rsidRPr="00161C8F" w:rsidRDefault="00A57EF6" w:rsidP="00CE0DF2">
      <w:pPr>
        <w:pStyle w:val="Heading3"/>
      </w:pPr>
      <w:r w:rsidRPr="00161C8F">
        <w:t>Grading</w:t>
      </w:r>
    </w:p>
    <w:p w:rsidR="00682606" w:rsidRPr="00A663DF" w:rsidRDefault="00031075" w:rsidP="00161C8F">
      <w:pPr>
        <w:spacing w:line="276" w:lineRule="auto"/>
        <w:rPr>
          <w:szCs w:val="22"/>
        </w:rPr>
      </w:pPr>
      <w:r w:rsidRPr="00A663DF">
        <w:rPr>
          <w:szCs w:val="22"/>
        </w:rPr>
        <w:t>Everyone on the team will receive the same grade.  It is important that you surface team issues early on.  It might be worthwhile to assign some responsible individual to be the team coordinator or “project manager”</w:t>
      </w:r>
      <w:r w:rsidR="00443265" w:rsidRPr="00A663DF">
        <w:rPr>
          <w:szCs w:val="22"/>
        </w:rPr>
        <w:t xml:space="preserve"> that keeps a watchful eye on the calendar and your proposed project schedule</w:t>
      </w:r>
      <w:r w:rsidRPr="00A663DF">
        <w:rPr>
          <w:szCs w:val="22"/>
        </w:rPr>
        <w:t xml:space="preserve">. </w:t>
      </w:r>
      <w:r w:rsidR="00141FB7" w:rsidRPr="00A663DF">
        <w:rPr>
          <w:szCs w:val="22"/>
        </w:rPr>
        <w:t xml:space="preserve"> </w:t>
      </w:r>
      <w:r w:rsidR="00B66DC5" w:rsidRPr="00A663DF">
        <w:rPr>
          <w:szCs w:val="22"/>
        </w:rPr>
        <w:t>Please refer to the project rubric</w:t>
      </w:r>
      <w:r w:rsidR="00D779D1" w:rsidRPr="00A663DF">
        <w:rPr>
          <w:szCs w:val="22"/>
        </w:rPr>
        <w:t>*</w:t>
      </w:r>
      <w:r w:rsidR="00B66DC5" w:rsidRPr="00A663DF">
        <w:rPr>
          <w:szCs w:val="22"/>
        </w:rPr>
        <w:t xml:space="preserve"> for more specific grading criteria</w:t>
      </w:r>
      <w:r w:rsidR="00682606" w:rsidRPr="00A663DF">
        <w:rPr>
          <w:szCs w:val="22"/>
        </w:rPr>
        <w:t>.</w:t>
      </w:r>
      <w:r w:rsidR="001A0753" w:rsidRPr="00A663DF">
        <w:rPr>
          <w:szCs w:val="22"/>
        </w:rPr>
        <w:t xml:space="preserve">  </w:t>
      </w:r>
    </w:p>
    <w:p w:rsidR="00AD2FE5" w:rsidRPr="00A663DF" w:rsidRDefault="00AD2FE5" w:rsidP="00D779D1">
      <w:pPr>
        <w:spacing w:line="276" w:lineRule="auto"/>
        <w:ind w:left="720"/>
        <w:rPr>
          <w:szCs w:val="22"/>
        </w:rPr>
      </w:pPr>
      <w:r w:rsidRPr="00A663DF">
        <w:rPr>
          <w:szCs w:val="22"/>
          <w:u w:val="single"/>
        </w:rPr>
        <w:t xml:space="preserve">The </w:t>
      </w:r>
      <w:r w:rsidR="00D779D1" w:rsidRPr="00A663DF">
        <w:rPr>
          <w:szCs w:val="22"/>
          <w:u w:val="single"/>
        </w:rPr>
        <w:t xml:space="preserve">grading </w:t>
      </w:r>
      <w:r w:rsidRPr="00A663DF">
        <w:rPr>
          <w:szCs w:val="22"/>
          <w:u w:val="single"/>
        </w:rPr>
        <w:t>criteria</w:t>
      </w:r>
      <w:r w:rsidR="00D779D1" w:rsidRPr="00A663DF">
        <w:rPr>
          <w:szCs w:val="22"/>
        </w:rPr>
        <w:t>*</w:t>
      </w:r>
      <w:r w:rsidRPr="00A663DF">
        <w:rPr>
          <w:szCs w:val="22"/>
        </w:rPr>
        <w:t>:</w:t>
      </w:r>
    </w:p>
    <w:p w:rsidR="00AD2FE5" w:rsidRPr="00A663DF" w:rsidRDefault="00AD2FE5" w:rsidP="00D779D1">
      <w:pPr>
        <w:pStyle w:val="ListParagraph"/>
        <w:numPr>
          <w:ilvl w:val="0"/>
          <w:numId w:val="34"/>
        </w:numPr>
        <w:spacing w:line="276" w:lineRule="auto"/>
        <w:rPr>
          <w:szCs w:val="22"/>
        </w:rPr>
      </w:pPr>
      <w:r w:rsidRPr="00A663DF">
        <w:rPr>
          <w:szCs w:val="22"/>
        </w:rPr>
        <w:t>Engineering Design = 35%</w:t>
      </w:r>
    </w:p>
    <w:p w:rsidR="00AD2FE5" w:rsidRPr="00A663DF" w:rsidRDefault="00AD2FE5" w:rsidP="00D779D1">
      <w:pPr>
        <w:pStyle w:val="ListParagraph"/>
        <w:numPr>
          <w:ilvl w:val="0"/>
          <w:numId w:val="34"/>
        </w:numPr>
        <w:spacing w:line="276" w:lineRule="auto"/>
        <w:rPr>
          <w:szCs w:val="22"/>
        </w:rPr>
      </w:pPr>
      <w:r w:rsidRPr="00A663DF">
        <w:rPr>
          <w:szCs w:val="22"/>
        </w:rPr>
        <w:t>Demonstration = 35%</w:t>
      </w:r>
    </w:p>
    <w:p w:rsidR="00AD2FE5" w:rsidRPr="00A663DF" w:rsidRDefault="00AD2FE5" w:rsidP="00D779D1">
      <w:pPr>
        <w:pStyle w:val="ListParagraph"/>
        <w:numPr>
          <w:ilvl w:val="0"/>
          <w:numId w:val="34"/>
        </w:numPr>
        <w:spacing w:line="276" w:lineRule="auto"/>
        <w:rPr>
          <w:szCs w:val="22"/>
        </w:rPr>
      </w:pPr>
      <w:r w:rsidRPr="00A663DF">
        <w:rPr>
          <w:szCs w:val="22"/>
        </w:rPr>
        <w:t>Project Management = 10%</w:t>
      </w:r>
    </w:p>
    <w:p w:rsidR="00AD2FE5" w:rsidRPr="00A663DF" w:rsidRDefault="00AD2FE5" w:rsidP="00D779D1">
      <w:pPr>
        <w:pStyle w:val="ListParagraph"/>
        <w:numPr>
          <w:ilvl w:val="0"/>
          <w:numId w:val="34"/>
        </w:numPr>
        <w:spacing w:line="276" w:lineRule="auto"/>
        <w:rPr>
          <w:szCs w:val="22"/>
        </w:rPr>
      </w:pPr>
      <w:r w:rsidRPr="00A663DF">
        <w:rPr>
          <w:szCs w:val="22"/>
        </w:rPr>
        <w:t xml:space="preserve">Final Presentation = </w:t>
      </w:r>
      <w:r w:rsidR="00014C6B">
        <w:rPr>
          <w:szCs w:val="22"/>
        </w:rPr>
        <w:t>20</w:t>
      </w:r>
      <w:r w:rsidRPr="00A663DF">
        <w:rPr>
          <w:szCs w:val="22"/>
        </w:rPr>
        <w:t>%</w:t>
      </w:r>
    </w:p>
    <w:p w:rsidR="00141FB7" w:rsidRPr="00161C8F" w:rsidRDefault="00711531" w:rsidP="00CE0DF2">
      <w:pPr>
        <w:pStyle w:val="Heading3"/>
      </w:pPr>
      <w:r>
        <w:t xml:space="preserve">Planned Semester </w:t>
      </w:r>
      <w:r w:rsidR="00141FB7">
        <w:t>Schedule</w:t>
      </w:r>
      <w:r w:rsidR="00A54932">
        <w:t xml:space="preserve"> (dates are approximate</w:t>
      </w:r>
      <w:r w:rsidR="004B631B">
        <w:t xml:space="preserve"> and defined on Canvas</w:t>
      </w:r>
      <w:r w:rsidR="00A54932">
        <w:t>)</w:t>
      </w:r>
    </w:p>
    <w:p w:rsidR="00141FB7" w:rsidRDefault="00141FB7" w:rsidP="000D4EDC">
      <w:pPr>
        <w:pStyle w:val="ListParagraph"/>
        <w:numPr>
          <w:ilvl w:val="0"/>
          <w:numId w:val="38"/>
        </w:numPr>
      </w:pPr>
      <w:r>
        <w:t xml:space="preserve">Project </w:t>
      </w:r>
      <w:r w:rsidR="00711531">
        <w:t xml:space="preserve">Announcement and </w:t>
      </w:r>
      <w:r w:rsidR="004B631B">
        <w:t xml:space="preserve">rubric </w:t>
      </w:r>
      <w:r w:rsidR="00711531">
        <w:t>posted to Canvas</w:t>
      </w:r>
      <w:r w:rsidR="000D4EDC">
        <w:t>.</w:t>
      </w:r>
    </w:p>
    <w:p w:rsidR="000D4EDC" w:rsidRDefault="000D4EDC" w:rsidP="000D4EDC">
      <w:pPr>
        <w:pStyle w:val="ListParagraph"/>
        <w:numPr>
          <w:ilvl w:val="0"/>
          <w:numId w:val="38"/>
        </w:numPr>
      </w:pPr>
      <w:r>
        <w:t>Project/Lab kits distributed.</w:t>
      </w:r>
    </w:p>
    <w:p w:rsidR="00141FB7" w:rsidRDefault="0084569A" w:rsidP="000D4EDC">
      <w:pPr>
        <w:pStyle w:val="ListParagraph"/>
        <w:numPr>
          <w:ilvl w:val="0"/>
          <w:numId w:val="38"/>
        </w:numPr>
      </w:pPr>
      <w:r>
        <w:t>Deadline for e</w:t>
      </w:r>
      <w:r w:rsidR="00141FB7">
        <w:t xml:space="preserve">ach team </w:t>
      </w:r>
      <w:r w:rsidR="000D4EDC">
        <w:t xml:space="preserve">to </w:t>
      </w:r>
      <w:r w:rsidR="00141FB7">
        <w:t>form</w:t>
      </w:r>
      <w:r w:rsidR="000D4EDC">
        <w:t xml:space="preserve"> and </w:t>
      </w:r>
      <w:proofErr w:type="gramStart"/>
      <w:r w:rsidR="000D4EDC">
        <w:t>be established</w:t>
      </w:r>
      <w:proofErr w:type="gramEnd"/>
      <w:r w:rsidR="000D4EDC">
        <w:t xml:space="preserve"> </w:t>
      </w:r>
      <w:r w:rsidR="00141FB7">
        <w:t>within Canvas.</w:t>
      </w:r>
    </w:p>
    <w:p w:rsidR="00141FB7" w:rsidRDefault="000D4EDC" w:rsidP="000D4EDC">
      <w:pPr>
        <w:pStyle w:val="ListParagraph"/>
        <w:numPr>
          <w:ilvl w:val="0"/>
          <w:numId w:val="38"/>
        </w:numPr>
      </w:pPr>
      <w:r>
        <w:t>Class presentations and submittal.</w:t>
      </w:r>
    </w:p>
    <w:p w:rsidR="005D71E3" w:rsidRPr="00161C8F" w:rsidRDefault="005D71E3" w:rsidP="00161C8F">
      <w:pPr>
        <w:spacing w:line="276" w:lineRule="auto"/>
        <w:rPr>
          <w:sz w:val="24"/>
        </w:rPr>
      </w:pPr>
    </w:p>
    <w:p w:rsidR="005D71E3" w:rsidRPr="00161C8F" w:rsidRDefault="005D71E3" w:rsidP="00161C8F">
      <w:pPr>
        <w:spacing w:line="276" w:lineRule="auto"/>
        <w:rPr>
          <w:sz w:val="24"/>
        </w:rPr>
      </w:pPr>
    </w:p>
    <w:p w:rsidR="005D71E3" w:rsidRPr="00161C8F" w:rsidRDefault="005D71E3" w:rsidP="00161C8F">
      <w:pPr>
        <w:spacing w:line="276" w:lineRule="auto"/>
        <w:rPr>
          <w:sz w:val="24"/>
        </w:rPr>
      </w:pPr>
    </w:p>
    <w:sectPr w:rsidR="005D71E3" w:rsidRPr="00161C8F" w:rsidSect="00CE0DF2">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35C" w:rsidRDefault="00C2135C" w:rsidP="00334A7D">
      <w:r>
        <w:separator/>
      </w:r>
    </w:p>
  </w:endnote>
  <w:endnote w:type="continuationSeparator" w:id="0">
    <w:p w:rsidR="00C2135C" w:rsidRDefault="00C2135C" w:rsidP="0033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FA9" w:rsidRDefault="00487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454" w:rsidRPr="00161C8F" w:rsidRDefault="000D6454" w:rsidP="00237B1E">
    <w:pPr>
      <w:pStyle w:val="Footer"/>
      <w:jc w:val="right"/>
      <w:rPr>
        <w:sz w:val="20"/>
        <w:szCs w:val="20"/>
        <w:lang w:val="fr-FR"/>
      </w:rPr>
    </w:pPr>
    <w:r w:rsidRPr="00161C8F">
      <w:rPr>
        <w:sz w:val="20"/>
        <w:szCs w:val="20"/>
        <w:lang w:val="fr-FR"/>
      </w:rPr>
      <w:t xml:space="preserve">Page </w:t>
    </w:r>
    <w:r w:rsidRPr="00161C8F">
      <w:rPr>
        <w:sz w:val="20"/>
        <w:szCs w:val="20"/>
      </w:rPr>
      <w:fldChar w:fldCharType="begin"/>
    </w:r>
    <w:r w:rsidRPr="00161C8F">
      <w:rPr>
        <w:sz w:val="20"/>
        <w:szCs w:val="20"/>
        <w:lang w:val="fr-FR"/>
      </w:rPr>
      <w:instrText xml:space="preserve"> PAGE </w:instrText>
    </w:r>
    <w:r w:rsidRPr="00161C8F">
      <w:rPr>
        <w:sz w:val="20"/>
        <w:szCs w:val="20"/>
      </w:rPr>
      <w:fldChar w:fldCharType="separate"/>
    </w:r>
    <w:r w:rsidR="00487FA9">
      <w:rPr>
        <w:noProof/>
        <w:sz w:val="20"/>
        <w:szCs w:val="20"/>
        <w:lang w:val="fr-FR"/>
      </w:rPr>
      <w:t>1</w:t>
    </w:r>
    <w:r w:rsidRPr="00161C8F">
      <w:rPr>
        <w:sz w:val="20"/>
        <w:szCs w:val="20"/>
      </w:rPr>
      <w:fldChar w:fldCharType="end"/>
    </w:r>
    <w:r w:rsidRPr="00161C8F">
      <w:rPr>
        <w:sz w:val="20"/>
        <w:szCs w:val="20"/>
        <w:lang w:val="fr-FR"/>
      </w:rPr>
      <w:t xml:space="preserve"> of </w:t>
    </w:r>
    <w:r w:rsidRPr="00161C8F">
      <w:rPr>
        <w:sz w:val="20"/>
        <w:szCs w:val="20"/>
      </w:rPr>
      <w:fldChar w:fldCharType="begin"/>
    </w:r>
    <w:r w:rsidRPr="00161C8F">
      <w:rPr>
        <w:sz w:val="20"/>
        <w:szCs w:val="20"/>
        <w:lang w:val="fr-FR"/>
      </w:rPr>
      <w:instrText xml:space="preserve"> NUMPAGES </w:instrText>
    </w:r>
    <w:r w:rsidRPr="00161C8F">
      <w:rPr>
        <w:sz w:val="20"/>
        <w:szCs w:val="20"/>
      </w:rPr>
      <w:fldChar w:fldCharType="separate"/>
    </w:r>
    <w:r w:rsidR="00487FA9">
      <w:rPr>
        <w:noProof/>
        <w:sz w:val="20"/>
        <w:szCs w:val="20"/>
        <w:lang w:val="fr-FR"/>
      </w:rPr>
      <w:t>3</w:t>
    </w:r>
    <w:r w:rsidRPr="00161C8F">
      <w:rPr>
        <w:sz w:val="20"/>
        <w:szCs w:val="20"/>
      </w:rPr>
      <w:fldChar w:fldCharType="end"/>
    </w:r>
  </w:p>
  <w:p w:rsidR="000D6454" w:rsidRPr="00161C8F" w:rsidRDefault="000D6454" w:rsidP="00237B1E">
    <w:pPr>
      <w:pStyle w:val="Footer"/>
      <w:jc w:val="right"/>
      <w:rPr>
        <w:sz w:val="20"/>
        <w:szCs w:val="20"/>
        <w:lang w:val="fr-FR"/>
      </w:rPr>
    </w:pPr>
    <w:r w:rsidRPr="00161C8F">
      <w:rPr>
        <w:sz w:val="20"/>
        <w:szCs w:val="20"/>
      </w:rPr>
      <w:fldChar w:fldCharType="begin"/>
    </w:r>
    <w:r w:rsidRPr="00161C8F">
      <w:rPr>
        <w:sz w:val="20"/>
        <w:szCs w:val="20"/>
        <w:lang w:val="fr-FR"/>
      </w:rPr>
      <w:instrText xml:space="preserve"> FILENAME </w:instrText>
    </w:r>
    <w:r w:rsidRPr="00161C8F">
      <w:rPr>
        <w:sz w:val="20"/>
        <w:szCs w:val="20"/>
      </w:rPr>
      <w:fldChar w:fldCharType="separate"/>
    </w:r>
    <w:r w:rsidR="00487FA9">
      <w:rPr>
        <w:noProof/>
        <w:sz w:val="20"/>
        <w:szCs w:val="20"/>
        <w:lang w:val="fr-FR"/>
      </w:rPr>
      <w:t>jee4440_project_descp_sp2021.docx</w:t>
    </w:r>
    <w:r w:rsidRPr="00161C8F">
      <w:rPr>
        <w:sz w:val="20"/>
        <w:szCs w:val="2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FA9" w:rsidRDefault="00487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35C" w:rsidRDefault="00C2135C" w:rsidP="00334A7D">
      <w:r>
        <w:separator/>
      </w:r>
    </w:p>
  </w:footnote>
  <w:footnote w:type="continuationSeparator" w:id="0">
    <w:p w:rsidR="00C2135C" w:rsidRDefault="00C2135C" w:rsidP="00334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FA9" w:rsidRDefault="00487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FA9" w:rsidRDefault="00487F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FA9" w:rsidRDefault="00487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027"/>
    <w:multiLevelType w:val="hybridMultilevel"/>
    <w:tmpl w:val="9D741956"/>
    <w:lvl w:ilvl="0" w:tplc="40546510">
      <w:start w:val="1"/>
      <w:numFmt w:val="bullet"/>
      <w:lvlText w:val="−"/>
      <w:lvlJc w:val="left"/>
      <w:pPr>
        <w:tabs>
          <w:tab w:val="num" w:pos="720"/>
        </w:tabs>
        <w:ind w:left="720" w:hanging="36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006DC7"/>
    <w:multiLevelType w:val="hybridMultilevel"/>
    <w:tmpl w:val="985ECA44"/>
    <w:lvl w:ilvl="0" w:tplc="40546510">
      <w:start w:val="1"/>
      <w:numFmt w:val="bullet"/>
      <w:lvlText w:val="−"/>
      <w:lvlJc w:val="left"/>
      <w:pPr>
        <w:tabs>
          <w:tab w:val="num" w:pos="720"/>
        </w:tabs>
        <w:ind w:left="720" w:hanging="36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76B09"/>
    <w:multiLevelType w:val="multilevel"/>
    <w:tmpl w:val="B29207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B492DE5"/>
    <w:multiLevelType w:val="hybridMultilevel"/>
    <w:tmpl w:val="D70C7A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87766F"/>
    <w:multiLevelType w:val="hybridMultilevel"/>
    <w:tmpl w:val="A51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F6FDA"/>
    <w:multiLevelType w:val="hybridMultilevel"/>
    <w:tmpl w:val="55FE669A"/>
    <w:lvl w:ilvl="0" w:tplc="40546510">
      <w:start w:val="1"/>
      <w:numFmt w:val="bullet"/>
      <w:lvlText w:val="−"/>
      <w:lvlJc w:val="left"/>
      <w:pPr>
        <w:tabs>
          <w:tab w:val="num" w:pos="720"/>
        </w:tabs>
        <w:ind w:left="720" w:hanging="36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3468E3"/>
    <w:multiLevelType w:val="hybridMultilevel"/>
    <w:tmpl w:val="4BE4D9E6"/>
    <w:lvl w:ilvl="0" w:tplc="FEFA48F4">
      <w:start w:val="1"/>
      <w:numFmt w:val="bullet"/>
      <w:lvlText w:val="☑"/>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B1436"/>
    <w:multiLevelType w:val="hybridMultilevel"/>
    <w:tmpl w:val="15E0B3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DBB00EA"/>
    <w:multiLevelType w:val="hybridMultilevel"/>
    <w:tmpl w:val="87B6C28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35B2E97"/>
    <w:multiLevelType w:val="hybridMultilevel"/>
    <w:tmpl w:val="30EAF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CC0FD1"/>
    <w:multiLevelType w:val="hybridMultilevel"/>
    <w:tmpl w:val="DFF2F2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25D1E"/>
    <w:multiLevelType w:val="hybridMultilevel"/>
    <w:tmpl w:val="FF84FF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892865"/>
    <w:multiLevelType w:val="multilevel"/>
    <w:tmpl w:val="15861F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9FC10DB"/>
    <w:multiLevelType w:val="hybridMultilevel"/>
    <w:tmpl w:val="AC42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31797"/>
    <w:multiLevelType w:val="multilevel"/>
    <w:tmpl w:val="9AAC51C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A10A84"/>
    <w:multiLevelType w:val="multilevel"/>
    <w:tmpl w:val="C4AC7E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89A489D"/>
    <w:multiLevelType w:val="hybridMultilevel"/>
    <w:tmpl w:val="CBFE6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311BDC"/>
    <w:multiLevelType w:val="hybridMultilevel"/>
    <w:tmpl w:val="0A386B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46681B"/>
    <w:multiLevelType w:val="hybridMultilevel"/>
    <w:tmpl w:val="2D4C2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664D9B"/>
    <w:multiLevelType w:val="hybridMultilevel"/>
    <w:tmpl w:val="E04E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4C2151"/>
    <w:multiLevelType w:val="hybridMultilevel"/>
    <w:tmpl w:val="C6D6A932"/>
    <w:lvl w:ilvl="0" w:tplc="A04ABF90">
      <w:numFmt w:val="bullet"/>
      <w:lvlText w:val="-"/>
      <w:lvlJc w:val="left"/>
      <w:pPr>
        <w:tabs>
          <w:tab w:val="num" w:pos="720"/>
        </w:tabs>
        <w:ind w:left="720" w:hanging="360"/>
      </w:pPr>
      <w:rPr>
        <w:rFonts w:ascii="Arial Narrow" w:eastAsia="Times New Roman" w:hAnsi="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6007FC"/>
    <w:multiLevelType w:val="hybridMultilevel"/>
    <w:tmpl w:val="F90AB3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2674AB"/>
    <w:multiLevelType w:val="hybridMultilevel"/>
    <w:tmpl w:val="124E7A1A"/>
    <w:lvl w:ilvl="0" w:tplc="40546510">
      <w:start w:val="1"/>
      <w:numFmt w:val="bullet"/>
      <w:lvlText w:val="−"/>
      <w:lvlJc w:val="left"/>
      <w:pPr>
        <w:tabs>
          <w:tab w:val="num" w:pos="720"/>
        </w:tabs>
        <w:ind w:left="720" w:hanging="36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CE52C1"/>
    <w:multiLevelType w:val="hybridMultilevel"/>
    <w:tmpl w:val="8CC26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C115D"/>
    <w:multiLevelType w:val="hybridMultilevel"/>
    <w:tmpl w:val="872E8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166E4D"/>
    <w:multiLevelType w:val="hybridMultilevel"/>
    <w:tmpl w:val="934C5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63BB0"/>
    <w:multiLevelType w:val="hybridMultilevel"/>
    <w:tmpl w:val="FBFC8DE8"/>
    <w:lvl w:ilvl="0" w:tplc="A04ABF90">
      <w:numFmt w:val="bullet"/>
      <w:lvlText w:val="-"/>
      <w:lvlJc w:val="left"/>
      <w:pPr>
        <w:tabs>
          <w:tab w:val="num" w:pos="720"/>
        </w:tabs>
        <w:ind w:left="720" w:hanging="360"/>
      </w:pPr>
      <w:rPr>
        <w:rFonts w:ascii="Arial Narrow" w:eastAsia="Times New Roman" w:hAnsi="Arial Narrow"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893DEA"/>
    <w:multiLevelType w:val="hybridMultilevel"/>
    <w:tmpl w:val="15861F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BA4D9F"/>
    <w:multiLevelType w:val="hybridMultilevel"/>
    <w:tmpl w:val="27729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311D39"/>
    <w:multiLevelType w:val="hybridMultilevel"/>
    <w:tmpl w:val="9AAC5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3F2DAC"/>
    <w:multiLevelType w:val="hybridMultilevel"/>
    <w:tmpl w:val="C4AC7E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182256D"/>
    <w:multiLevelType w:val="hybridMultilevel"/>
    <w:tmpl w:val="0A9A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22834"/>
    <w:multiLevelType w:val="hybridMultilevel"/>
    <w:tmpl w:val="E2D4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9A11D5"/>
    <w:multiLevelType w:val="hybridMultilevel"/>
    <w:tmpl w:val="B29207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897543"/>
    <w:multiLevelType w:val="multilevel"/>
    <w:tmpl w:val="15861F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4DC202D"/>
    <w:multiLevelType w:val="hybridMultilevel"/>
    <w:tmpl w:val="0AACA64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952AF5"/>
    <w:multiLevelType w:val="hybridMultilevel"/>
    <w:tmpl w:val="635EAA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B0272D9"/>
    <w:multiLevelType w:val="hybridMultilevel"/>
    <w:tmpl w:val="6B8E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F4F00"/>
    <w:multiLevelType w:val="hybridMultilevel"/>
    <w:tmpl w:val="E2D4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2"/>
  </w:num>
  <w:num w:numId="5">
    <w:abstractNumId w:val="27"/>
  </w:num>
  <w:num w:numId="6">
    <w:abstractNumId w:val="24"/>
  </w:num>
  <w:num w:numId="7">
    <w:abstractNumId w:val="29"/>
  </w:num>
  <w:num w:numId="8">
    <w:abstractNumId w:val="14"/>
  </w:num>
  <w:num w:numId="9">
    <w:abstractNumId w:val="20"/>
  </w:num>
  <w:num w:numId="10">
    <w:abstractNumId w:val="26"/>
  </w:num>
  <w:num w:numId="11">
    <w:abstractNumId w:val="12"/>
  </w:num>
  <w:num w:numId="12">
    <w:abstractNumId w:val="33"/>
  </w:num>
  <w:num w:numId="13">
    <w:abstractNumId w:val="2"/>
  </w:num>
  <w:num w:numId="14">
    <w:abstractNumId w:val="7"/>
  </w:num>
  <w:num w:numId="15">
    <w:abstractNumId w:val="8"/>
  </w:num>
  <w:num w:numId="16">
    <w:abstractNumId w:val="30"/>
  </w:num>
  <w:num w:numId="17">
    <w:abstractNumId w:val="34"/>
  </w:num>
  <w:num w:numId="18">
    <w:abstractNumId w:val="36"/>
  </w:num>
  <w:num w:numId="19">
    <w:abstractNumId w:val="17"/>
  </w:num>
  <w:num w:numId="20">
    <w:abstractNumId w:val="18"/>
  </w:num>
  <w:num w:numId="21">
    <w:abstractNumId w:val="15"/>
  </w:num>
  <w:num w:numId="22">
    <w:abstractNumId w:val="3"/>
  </w:num>
  <w:num w:numId="23">
    <w:abstractNumId w:val="21"/>
  </w:num>
  <w:num w:numId="24">
    <w:abstractNumId w:val="11"/>
  </w:num>
  <w:num w:numId="25">
    <w:abstractNumId w:val="25"/>
  </w:num>
  <w:num w:numId="26">
    <w:abstractNumId w:val="35"/>
  </w:num>
  <w:num w:numId="27">
    <w:abstractNumId w:val="19"/>
  </w:num>
  <w:num w:numId="28">
    <w:abstractNumId w:val="23"/>
  </w:num>
  <w:num w:numId="29">
    <w:abstractNumId w:val="38"/>
  </w:num>
  <w:num w:numId="30">
    <w:abstractNumId w:val="32"/>
  </w:num>
  <w:num w:numId="31">
    <w:abstractNumId w:val="37"/>
  </w:num>
  <w:num w:numId="32">
    <w:abstractNumId w:val="6"/>
  </w:num>
  <w:num w:numId="33">
    <w:abstractNumId w:val="28"/>
  </w:num>
  <w:num w:numId="34">
    <w:abstractNumId w:val="9"/>
  </w:num>
  <w:num w:numId="35">
    <w:abstractNumId w:val="13"/>
  </w:num>
  <w:num w:numId="36">
    <w:abstractNumId w:val="16"/>
  </w:num>
  <w:num w:numId="37">
    <w:abstractNumId w:val="10"/>
  </w:num>
  <w:num w:numId="38">
    <w:abstractNumId w:val="31"/>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75"/>
    <w:rsid w:val="000013FD"/>
    <w:rsid w:val="00001778"/>
    <w:rsid w:val="00011C71"/>
    <w:rsid w:val="0001277C"/>
    <w:rsid w:val="000145DE"/>
    <w:rsid w:val="00014C6B"/>
    <w:rsid w:val="00022198"/>
    <w:rsid w:val="000229B2"/>
    <w:rsid w:val="00023D73"/>
    <w:rsid w:val="0002790A"/>
    <w:rsid w:val="00031075"/>
    <w:rsid w:val="00031525"/>
    <w:rsid w:val="00040164"/>
    <w:rsid w:val="000436C5"/>
    <w:rsid w:val="0004703C"/>
    <w:rsid w:val="00056A4A"/>
    <w:rsid w:val="00066122"/>
    <w:rsid w:val="00066189"/>
    <w:rsid w:val="00073019"/>
    <w:rsid w:val="0008109C"/>
    <w:rsid w:val="00082EBA"/>
    <w:rsid w:val="00083568"/>
    <w:rsid w:val="00084569"/>
    <w:rsid w:val="00087264"/>
    <w:rsid w:val="000A06FF"/>
    <w:rsid w:val="000A4D00"/>
    <w:rsid w:val="000B749D"/>
    <w:rsid w:val="000C16EF"/>
    <w:rsid w:val="000C3260"/>
    <w:rsid w:val="000C59F2"/>
    <w:rsid w:val="000C6768"/>
    <w:rsid w:val="000D1267"/>
    <w:rsid w:val="000D1664"/>
    <w:rsid w:val="000D4798"/>
    <w:rsid w:val="000D4EDC"/>
    <w:rsid w:val="000D6454"/>
    <w:rsid w:val="000E38E6"/>
    <w:rsid w:val="000F2D17"/>
    <w:rsid w:val="001018A6"/>
    <w:rsid w:val="001025B1"/>
    <w:rsid w:val="001075D6"/>
    <w:rsid w:val="00116438"/>
    <w:rsid w:val="0012569C"/>
    <w:rsid w:val="00137545"/>
    <w:rsid w:val="001414C1"/>
    <w:rsid w:val="00141FB7"/>
    <w:rsid w:val="00143727"/>
    <w:rsid w:val="00144913"/>
    <w:rsid w:val="00146432"/>
    <w:rsid w:val="0015268B"/>
    <w:rsid w:val="001549B0"/>
    <w:rsid w:val="00155222"/>
    <w:rsid w:val="00155670"/>
    <w:rsid w:val="00157805"/>
    <w:rsid w:val="001619E4"/>
    <w:rsid w:val="00161C8F"/>
    <w:rsid w:val="0016484F"/>
    <w:rsid w:val="00166386"/>
    <w:rsid w:val="00167D3B"/>
    <w:rsid w:val="0017498A"/>
    <w:rsid w:val="00175DB1"/>
    <w:rsid w:val="00177A7C"/>
    <w:rsid w:val="00180639"/>
    <w:rsid w:val="00180FFF"/>
    <w:rsid w:val="00184FBA"/>
    <w:rsid w:val="0018518F"/>
    <w:rsid w:val="00187536"/>
    <w:rsid w:val="0019156F"/>
    <w:rsid w:val="00193FEE"/>
    <w:rsid w:val="001A0753"/>
    <w:rsid w:val="001A4D00"/>
    <w:rsid w:val="001B145D"/>
    <w:rsid w:val="001C1C02"/>
    <w:rsid w:val="001C2216"/>
    <w:rsid w:val="001C73F8"/>
    <w:rsid w:val="001D0D94"/>
    <w:rsid w:val="001D38C1"/>
    <w:rsid w:val="001E0D51"/>
    <w:rsid w:val="001E27BA"/>
    <w:rsid w:val="001E6711"/>
    <w:rsid w:val="00204140"/>
    <w:rsid w:val="002074CB"/>
    <w:rsid w:val="00210ABD"/>
    <w:rsid w:val="00222862"/>
    <w:rsid w:val="002250D6"/>
    <w:rsid w:val="0022706F"/>
    <w:rsid w:val="00237B1E"/>
    <w:rsid w:val="00245CAC"/>
    <w:rsid w:val="00252E98"/>
    <w:rsid w:val="0025580B"/>
    <w:rsid w:val="00262EFA"/>
    <w:rsid w:val="0026597A"/>
    <w:rsid w:val="00282603"/>
    <w:rsid w:val="00282867"/>
    <w:rsid w:val="00287CF4"/>
    <w:rsid w:val="0029245A"/>
    <w:rsid w:val="002A0A91"/>
    <w:rsid w:val="002A38F6"/>
    <w:rsid w:val="002A501D"/>
    <w:rsid w:val="002B12CD"/>
    <w:rsid w:val="002B4B56"/>
    <w:rsid w:val="002B7D8B"/>
    <w:rsid w:val="002C07AA"/>
    <w:rsid w:val="002C0F07"/>
    <w:rsid w:val="002C3FC5"/>
    <w:rsid w:val="002E48FE"/>
    <w:rsid w:val="002F0B95"/>
    <w:rsid w:val="002F1BB7"/>
    <w:rsid w:val="002F6778"/>
    <w:rsid w:val="003027E1"/>
    <w:rsid w:val="003029AB"/>
    <w:rsid w:val="00302A87"/>
    <w:rsid w:val="00302ED5"/>
    <w:rsid w:val="003045C1"/>
    <w:rsid w:val="00325343"/>
    <w:rsid w:val="00325BC0"/>
    <w:rsid w:val="00327DD0"/>
    <w:rsid w:val="0033183C"/>
    <w:rsid w:val="00334A7D"/>
    <w:rsid w:val="00334B8A"/>
    <w:rsid w:val="00344A48"/>
    <w:rsid w:val="0034546D"/>
    <w:rsid w:val="00353062"/>
    <w:rsid w:val="00361489"/>
    <w:rsid w:val="003623B8"/>
    <w:rsid w:val="00365DD3"/>
    <w:rsid w:val="003661B1"/>
    <w:rsid w:val="00366637"/>
    <w:rsid w:val="003700B9"/>
    <w:rsid w:val="00371CFB"/>
    <w:rsid w:val="00372AE2"/>
    <w:rsid w:val="003817CA"/>
    <w:rsid w:val="00381C3A"/>
    <w:rsid w:val="00384A0E"/>
    <w:rsid w:val="00390ABE"/>
    <w:rsid w:val="00392711"/>
    <w:rsid w:val="003940F7"/>
    <w:rsid w:val="003A239B"/>
    <w:rsid w:val="003A3DF0"/>
    <w:rsid w:val="003A60F0"/>
    <w:rsid w:val="003B11E7"/>
    <w:rsid w:val="003C2948"/>
    <w:rsid w:val="003C48F4"/>
    <w:rsid w:val="003C4EF1"/>
    <w:rsid w:val="003D3DA1"/>
    <w:rsid w:val="003E6674"/>
    <w:rsid w:val="003F5093"/>
    <w:rsid w:val="00400107"/>
    <w:rsid w:val="0040141E"/>
    <w:rsid w:val="00405264"/>
    <w:rsid w:val="00414359"/>
    <w:rsid w:val="004148BC"/>
    <w:rsid w:val="004159B5"/>
    <w:rsid w:val="00437701"/>
    <w:rsid w:val="004415CD"/>
    <w:rsid w:val="00443265"/>
    <w:rsid w:val="004437E8"/>
    <w:rsid w:val="004628C9"/>
    <w:rsid w:val="0046309A"/>
    <w:rsid w:val="004668E4"/>
    <w:rsid w:val="004669FA"/>
    <w:rsid w:val="00476437"/>
    <w:rsid w:val="00482B86"/>
    <w:rsid w:val="00482CC0"/>
    <w:rsid w:val="00482FD7"/>
    <w:rsid w:val="00483A76"/>
    <w:rsid w:val="0048448E"/>
    <w:rsid w:val="00487FA9"/>
    <w:rsid w:val="00491E1E"/>
    <w:rsid w:val="004A38FF"/>
    <w:rsid w:val="004A3EF4"/>
    <w:rsid w:val="004A5323"/>
    <w:rsid w:val="004A5A09"/>
    <w:rsid w:val="004A6797"/>
    <w:rsid w:val="004A750F"/>
    <w:rsid w:val="004A79F8"/>
    <w:rsid w:val="004B0EDB"/>
    <w:rsid w:val="004B631B"/>
    <w:rsid w:val="004B7273"/>
    <w:rsid w:val="004B75A3"/>
    <w:rsid w:val="004C2F36"/>
    <w:rsid w:val="004D4DD0"/>
    <w:rsid w:val="004D6576"/>
    <w:rsid w:val="004D6AB0"/>
    <w:rsid w:val="004E253C"/>
    <w:rsid w:val="004E2FF5"/>
    <w:rsid w:val="004E41CD"/>
    <w:rsid w:val="004F42DD"/>
    <w:rsid w:val="004F46CC"/>
    <w:rsid w:val="0050018E"/>
    <w:rsid w:val="00507981"/>
    <w:rsid w:val="00511D54"/>
    <w:rsid w:val="005136E2"/>
    <w:rsid w:val="0051718D"/>
    <w:rsid w:val="00535E3B"/>
    <w:rsid w:val="005438E1"/>
    <w:rsid w:val="00546BB8"/>
    <w:rsid w:val="00555972"/>
    <w:rsid w:val="005627E0"/>
    <w:rsid w:val="005748FC"/>
    <w:rsid w:val="00577B30"/>
    <w:rsid w:val="00581EB1"/>
    <w:rsid w:val="00590EAF"/>
    <w:rsid w:val="00593905"/>
    <w:rsid w:val="00597544"/>
    <w:rsid w:val="005A64C4"/>
    <w:rsid w:val="005A6D37"/>
    <w:rsid w:val="005B24B5"/>
    <w:rsid w:val="005B4D6C"/>
    <w:rsid w:val="005B533A"/>
    <w:rsid w:val="005C02AF"/>
    <w:rsid w:val="005C3813"/>
    <w:rsid w:val="005C7DC4"/>
    <w:rsid w:val="005D3851"/>
    <w:rsid w:val="005D71E3"/>
    <w:rsid w:val="005E1025"/>
    <w:rsid w:val="005E27A8"/>
    <w:rsid w:val="006127E9"/>
    <w:rsid w:val="00617891"/>
    <w:rsid w:val="00620870"/>
    <w:rsid w:val="00622583"/>
    <w:rsid w:val="00634DD8"/>
    <w:rsid w:val="0063507E"/>
    <w:rsid w:val="00635D14"/>
    <w:rsid w:val="006440E3"/>
    <w:rsid w:val="00645805"/>
    <w:rsid w:val="00652007"/>
    <w:rsid w:val="00660161"/>
    <w:rsid w:val="00660A80"/>
    <w:rsid w:val="0066314B"/>
    <w:rsid w:val="006721A9"/>
    <w:rsid w:val="006749B4"/>
    <w:rsid w:val="006813A1"/>
    <w:rsid w:val="00682606"/>
    <w:rsid w:val="00687C12"/>
    <w:rsid w:val="00693830"/>
    <w:rsid w:val="006A395C"/>
    <w:rsid w:val="006A487C"/>
    <w:rsid w:val="006A75E6"/>
    <w:rsid w:val="006B387D"/>
    <w:rsid w:val="006C25DF"/>
    <w:rsid w:val="006D51FE"/>
    <w:rsid w:val="006E4E55"/>
    <w:rsid w:val="006F2AAA"/>
    <w:rsid w:val="006F75B7"/>
    <w:rsid w:val="00703537"/>
    <w:rsid w:val="00703A5E"/>
    <w:rsid w:val="00711531"/>
    <w:rsid w:val="00711695"/>
    <w:rsid w:val="00711832"/>
    <w:rsid w:val="007137D1"/>
    <w:rsid w:val="00715149"/>
    <w:rsid w:val="0072123B"/>
    <w:rsid w:val="0072175A"/>
    <w:rsid w:val="00731D66"/>
    <w:rsid w:val="0074201C"/>
    <w:rsid w:val="007425A2"/>
    <w:rsid w:val="00750DB1"/>
    <w:rsid w:val="00761B47"/>
    <w:rsid w:val="0076457E"/>
    <w:rsid w:val="007743FD"/>
    <w:rsid w:val="00774CFF"/>
    <w:rsid w:val="00774FF0"/>
    <w:rsid w:val="00775B59"/>
    <w:rsid w:val="00780A7A"/>
    <w:rsid w:val="0078159E"/>
    <w:rsid w:val="00783A35"/>
    <w:rsid w:val="00785266"/>
    <w:rsid w:val="00785F2C"/>
    <w:rsid w:val="0079226D"/>
    <w:rsid w:val="00794C20"/>
    <w:rsid w:val="00796570"/>
    <w:rsid w:val="007A0DB9"/>
    <w:rsid w:val="007A2FC8"/>
    <w:rsid w:val="007A731D"/>
    <w:rsid w:val="007B2EC2"/>
    <w:rsid w:val="007C2A58"/>
    <w:rsid w:val="007C3AFC"/>
    <w:rsid w:val="007D6FB7"/>
    <w:rsid w:val="007E59F2"/>
    <w:rsid w:val="008044FA"/>
    <w:rsid w:val="00816048"/>
    <w:rsid w:val="00823661"/>
    <w:rsid w:val="00827899"/>
    <w:rsid w:val="0083669F"/>
    <w:rsid w:val="0084569A"/>
    <w:rsid w:val="00846952"/>
    <w:rsid w:val="0086435E"/>
    <w:rsid w:val="0087022B"/>
    <w:rsid w:val="00875049"/>
    <w:rsid w:val="00876809"/>
    <w:rsid w:val="00884995"/>
    <w:rsid w:val="008864FE"/>
    <w:rsid w:val="00890DE0"/>
    <w:rsid w:val="0089216A"/>
    <w:rsid w:val="00893ECB"/>
    <w:rsid w:val="008969A8"/>
    <w:rsid w:val="00896E8D"/>
    <w:rsid w:val="00896F6F"/>
    <w:rsid w:val="00897E55"/>
    <w:rsid w:val="008A2382"/>
    <w:rsid w:val="008A4724"/>
    <w:rsid w:val="008A57C4"/>
    <w:rsid w:val="008A5BA7"/>
    <w:rsid w:val="008B2DCA"/>
    <w:rsid w:val="008B39E1"/>
    <w:rsid w:val="008B705B"/>
    <w:rsid w:val="008B737E"/>
    <w:rsid w:val="008C0EF9"/>
    <w:rsid w:val="008C22E6"/>
    <w:rsid w:val="008F3489"/>
    <w:rsid w:val="008F718E"/>
    <w:rsid w:val="008F77D3"/>
    <w:rsid w:val="00900C77"/>
    <w:rsid w:val="009151CE"/>
    <w:rsid w:val="00920733"/>
    <w:rsid w:val="0092155A"/>
    <w:rsid w:val="00932831"/>
    <w:rsid w:val="00933C4E"/>
    <w:rsid w:val="009355AB"/>
    <w:rsid w:val="00937473"/>
    <w:rsid w:val="009419A7"/>
    <w:rsid w:val="00945CDB"/>
    <w:rsid w:val="00945D3F"/>
    <w:rsid w:val="00950EFE"/>
    <w:rsid w:val="00955086"/>
    <w:rsid w:val="00961742"/>
    <w:rsid w:val="009637B0"/>
    <w:rsid w:val="009640CE"/>
    <w:rsid w:val="00972F1E"/>
    <w:rsid w:val="0098224C"/>
    <w:rsid w:val="00982BA9"/>
    <w:rsid w:val="00990E28"/>
    <w:rsid w:val="00992D9F"/>
    <w:rsid w:val="00995F74"/>
    <w:rsid w:val="009A00E6"/>
    <w:rsid w:val="009A5B80"/>
    <w:rsid w:val="009A5DE5"/>
    <w:rsid w:val="009A72E8"/>
    <w:rsid w:val="009A756A"/>
    <w:rsid w:val="009B2070"/>
    <w:rsid w:val="009B2FBF"/>
    <w:rsid w:val="009C0EBA"/>
    <w:rsid w:val="009C61F2"/>
    <w:rsid w:val="009C7E16"/>
    <w:rsid w:val="009D2424"/>
    <w:rsid w:val="009F0202"/>
    <w:rsid w:val="009F54E9"/>
    <w:rsid w:val="00A04089"/>
    <w:rsid w:val="00A0608E"/>
    <w:rsid w:val="00A12B53"/>
    <w:rsid w:val="00A21F90"/>
    <w:rsid w:val="00A252DF"/>
    <w:rsid w:val="00A27D20"/>
    <w:rsid w:val="00A30F6E"/>
    <w:rsid w:val="00A37ECC"/>
    <w:rsid w:val="00A54452"/>
    <w:rsid w:val="00A54932"/>
    <w:rsid w:val="00A57EF6"/>
    <w:rsid w:val="00A6432C"/>
    <w:rsid w:val="00A663DF"/>
    <w:rsid w:val="00A731A2"/>
    <w:rsid w:val="00A738E5"/>
    <w:rsid w:val="00A7775E"/>
    <w:rsid w:val="00A81E98"/>
    <w:rsid w:val="00A94484"/>
    <w:rsid w:val="00A96382"/>
    <w:rsid w:val="00AB36B5"/>
    <w:rsid w:val="00AB3882"/>
    <w:rsid w:val="00AB3C52"/>
    <w:rsid w:val="00AB3C75"/>
    <w:rsid w:val="00AC334F"/>
    <w:rsid w:val="00AC7EE7"/>
    <w:rsid w:val="00AD2FE5"/>
    <w:rsid w:val="00AE538F"/>
    <w:rsid w:val="00AE7767"/>
    <w:rsid w:val="00AF4142"/>
    <w:rsid w:val="00AF55D8"/>
    <w:rsid w:val="00B04216"/>
    <w:rsid w:val="00B20193"/>
    <w:rsid w:val="00B5422C"/>
    <w:rsid w:val="00B54B26"/>
    <w:rsid w:val="00B56A73"/>
    <w:rsid w:val="00B6061E"/>
    <w:rsid w:val="00B66DC5"/>
    <w:rsid w:val="00B80CA3"/>
    <w:rsid w:val="00B83C7A"/>
    <w:rsid w:val="00B9262F"/>
    <w:rsid w:val="00B946FE"/>
    <w:rsid w:val="00B96FCD"/>
    <w:rsid w:val="00BB2B8A"/>
    <w:rsid w:val="00BC493B"/>
    <w:rsid w:val="00BC549A"/>
    <w:rsid w:val="00BD0B59"/>
    <w:rsid w:val="00BD4C97"/>
    <w:rsid w:val="00BE0B34"/>
    <w:rsid w:val="00BE5819"/>
    <w:rsid w:val="00BE762F"/>
    <w:rsid w:val="00BF2E08"/>
    <w:rsid w:val="00BF69C3"/>
    <w:rsid w:val="00C05B0E"/>
    <w:rsid w:val="00C07473"/>
    <w:rsid w:val="00C11142"/>
    <w:rsid w:val="00C1290F"/>
    <w:rsid w:val="00C13E70"/>
    <w:rsid w:val="00C145EE"/>
    <w:rsid w:val="00C2135C"/>
    <w:rsid w:val="00C27308"/>
    <w:rsid w:val="00C31EB5"/>
    <w:rsid w:val="00C32BE8"/>
    <w:rsid w:val="00C43B78"/>
    <w:rsid w:val="00C46955"/>
    <w:rsid w:val="00C47107"/>
    <w:rsid w:val="00C53217"/>
    <w:rsid w:val="00C609BC"/>
    <w:rsid w:val="00C616EB"/>
    <w:rsid w:val="00C62AD5"/>
    <w:rsid w:val="00C62CED"/>
    <w:rsid w:val="00C63043"/>
    <w:rsid w:val="00C77AF6"/>
    <w:rsid w:val="00C90FEF"/>
    <w:rsid w:val="00C92292"/>
    <w:rsid w:val="00C95A1C"/>
    <w:rsid w:val="00C97ED7"/>
    <w:rsid w:val="00CA4AE3"/>
    <w:rsid w:val="00CB01DF"/>
    <w:rsid w:val="00CB2987"/>
    <w:rsid w:val="00CB2B51"/>
    <w:rsid w:val="00CB333D"/>
    <w:rsid w:val="00CB4684"/>
    <w:rsid w:val="00CB46AE"/>
    <w:rsid w:val="00CB5A52"/>
    <w:rsid w:val="00CC1828"/>
    <w:rsid w:val="00CD1200"/>
    <w:rsid w:val="00CD1A33"/>
    <w:rsid w:val="00CD5649"/>
    <w:rsid w:val="00CE0226"/>
    <w:rsid w:val="00CE0DF2"/>
    <w:rsid w:val="00CE25ED"/>
    <w:rsid w:val="00CF2C08"/>
    <w:rsid w:val="00CF3108"/>
    <w:rsid w:val="00CF42FD"/>
    <w:rsid w:val="00D02F5E"/>
    <w:rsid w:val="00D070ED"/>
    <w:rsid w:val="00D11306"/>
    <w:rsid w:val="00D1241A"/>
    <w:rsid w:val="00D1363B"/>
    <w:rsid w:val="00D148DF"/>
    <w:rsid w:val="00D17DC1"/>
    <w:rsid w:val="00D261CA"/>
    <w:rsid w:val="00D37576"/>
    <w:rsid w:val="00D37FC1"/>
    <w:rsid w:val="00D4239A"/>
    <w:rsid w:val="00D52B19"/>
    <w:rsid w:val="00D663C0"/>
    <w:rsid w:val="00D779D1"/>
    <w:rsid w:val="00D81711"/>
    <w:rsid w:val="00D826EB"/>
    <w:rsid w:val="00D83D5E"/>
    <w:rsid w:val="00D90629"/>
    <w:rsid w:val="00D90953"/>
    <w:rsid w:val="00D90B28"/>
    <w:rsid w:val="00D92D26"/>
    <w:rsid w:val="00DA0310"/>
    <w:rsid w:val="00DA1BB9"/>
    <w:rsid w:val="00DA4856"/>
    <w:rsid w:val="00DB1E99"/>
    <w:rsid w:val="00DB45D0"/>
    <w:rsid w:val="00DC28F7"/>
    <w:rsid w:val="00DD3AD9"/>
    <w:rsid w:val="00DD4D6B"/>
    <w:rsid w:val="00DE3575"/>
    <w:rsid w:val="00DE5116"/>
    <w:rsid w:val="00DE5E32"/>
    <w:rsid w:val="00DE7F13"/>
    <w:rsid w:val="00DF1501"/>
    <w:rsid w:val="00DF5475"/>
    <w:rsid w:val="00E0004D"/>
    <w:rsid w:val="00E01B1A"/>
    <w:rsid w:val="00E0748C"/>
    <w:rsid w:val="00E1285C"/>
    <w:rsid w:val="00E1508E"/>
    <w:rsid w:val="00E26A2C"/>
    <w:rsid w:val="00E276C7"/>
    <w:rsid w:val="00E30F02"/>
    <w:rsid w:val="00E520F0"/>
    <w:rsid w:val="00E560F0"/>
    <w:rsid w:val="00E769B2"/>
    <w:rsid w:val="00EA1835"/>
    <w:rsid w:val="00EA2802"/>
    <w:rsid w:val="00EA7579"/>
    <w:rsid w:val="00EB0FDE"/>
    <w:rsid w:val="00EB2536"/>
    <w:rsid w:val="00EB25D3"/>
    <w:rsid w:val="00ED5FE6"/>
    <w:rsid w:val="00ED6700"/>
    <w:rsid w:val="00EE1FF0"/>
    <w:rsid w:val="00EE5A3E"/>
    <w:rsid w:val="00EF028C"/>
    <w:rsid w:val="00EF2144"/>
    <w:rsid w:val="00F104D4"/>
    <w:rsid w:val="00F127FD"/>
    <w:rsid w:val="00F259F8"/>
    <w:rsid w:val="00F266DB"/>
    <w:rsid w:val="00F3410F"/>
    <w:rsid w:val="00F474B3"/>
    <w:rsid w:val="00F51019"/>
    <w:rsid w:val="00F55EFE"/>
    <w:rsid w:val="00F61E21"/>
    <w:rsid w:val="00F647CE"/>
    <w:rsid w:val="00F678FE"/>
    <w:rsid w:val="00F730D9"/>
    <w:rsid w:val="00F77678"/>
    <w:rsid w:val="00F801E8"/>
    <w:rsid w:val="00F83D35"/>
    <w:rsid w:val="00F87263"/>
    <w:rsid w:val="00F87BD6"/>
    <w:rsid w:val="00F93AFC"/>
    <w:rsid w:val="00FB1C3A"/>
    <w:rsid w:val="00FB746E"/>
    <w:rsid w:val="00FB7A83"/>
    <w:rsid w:val="00FC097E"/>
    <w:rsid w:val="00FC27CC"/>
    <w:rsid w:val="00FC5CE2"/>
    <w:rsid w:val="00FC65BF"/>
    <w:rsid w:val="00FD31FB"/>
    <w:rsid w:val="00FD4129"/>
    <w:rsid w:val="00FD6056"/>
    <w:rsid w:val="00FD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5D65B"/>
  <w15:docId w15:val="{66F514D6-213C-4506-AE50-04B9C258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3DF"/>
    <w:pPr>
      <w:spacing w:line="312" w:lineRule="auto"/>
    </w:pPr>
    <w:rPr>
      <w:sz w:val="22"/>
      <w:szCs w:val="24"/>
    </w:rPr>
  </w:style>
  <w:style w:type="paragraph" w:styleId="Heading1">
    <w:name w:val="heading 1"/>
    <w:basedOn w:val="Normal"/>
    <w:next w:val="Normal"/>
    <w:qFormat/>
    <w:rsid w:val="00CE0DF2"/>
    <w:pPr>
      <w:spacing w:after="100"/>
      <w:jc w:val="center"/>
      <w:outlineLvl w:val="0"/>
    </w:pPr>
    <w:rPr>
      <w:b/>
      <w:sz w:val="30"/>
    </w:rPr>
  </w:style>
  <w:style w:type="paragraph" w:styleId="Heading2">
    <w:name w:val="heading 2"/>
    <w:basedOn w:val="Normal"/>
    <w:next w:val="Normal"/>
    <w:qFormat/>
    <w:rsid w:val="00BC493B"/>
    <w:pPr>
      <w:spacing w:before="180"/>
      <w:outlineLvl w:val="1"/>
    </w:pPr>
  </w:style>
  <w:style w:type="paragraph" w:styleId="Heading3">
    <w:name w:val="heading 3"/>
    <w:basedOn w:val="Normal"/>
    <w:next w:val="Normal"/>
    <w:qFormat/>
    <w:rsid w:val="00CE0DF2"/>
    <w:pPr>
      <w:keepNext/>
      <w:spacing w:before="240" w:after="60"/>
      <w:outlineLvl w:val="2"/>
    </w:pPr>
    <w:rPr>
      <w:rFonts w:cs="Arial"/>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rPr>
      <w:b/>
      <w:bCs/>
    </w:rPr>
  </w:style>
  <w:style w:type="paragraph" w:styleId="Header">
    <w:name w:val="header"/>
    <w:basedOn w:val="Normal"/>
    <w:rsid w:val="00237B1E"/>
    <w:pPr>
      <w:tabs>
        <w:tab w:val="center" w:pos="4320"/>
        <w:tab w:val="right" w:pos="8640"/>
      </w:tabs>
    </w:pPr>
  </w:style>
  <w:style w:type="paragraph" w:styleId="Footer">
    <w:name w:val="footer"/>
    <w:basedOn w:val="Normal"/>
    <w:rsid w:val="00366637"/>
    <w:pPr>
      <w:jc w:val="center"/>
    </w:pPr>
  </w:style>
  <w:style w:type="character" w:styleId="Hyperlink">
    <w:name w:val="Hyperlink"/>
    <w:basedOn w:val="DefaultParagraphFont"/>
    <w:rsid w:val="002A38F6"/>
    <w:rPr>
      <w:color w:val="0000FF"/>
      <w:u w:val="single"/>
    </w:rPr>
  </w:style>
  <w:style w:type="paragraph" w:styleId="ListParagraph">
    <w:name w:val="List Paragraph"/>
    <w:basedOn w:val="Normal"/>
    <w:uiPriority w:val="34"/>
    <w:qFormat/>
    <w:rsid w:val="006A487C"/>
    <w:pPr>
      <w:ind w:left="720"/>
      <w:contextualSpacing/>
    </w:pPr>
  </w:style>
  <w:style w:type="paragraph" w:customStyle="1" w:styleId="Rule">
    <w:name w:val="Rule"/>
    <w:basedOn w:val="Normal"/>
    <w:rsid w:val="00BC493B"/>
    <w:pPr>
      <w:pBdr>
        <w:bottom w:val="single" w:sz="4" w:space="1" w:color="999999"/>
      </w:pBdr>
      <w:spacing w:before="180" w:after="60" w:line="240" w:lineRule="auto"/>
    </w:pPr>
    <w:rPr>
      <w:sz w:val="16"/>
    </w:rPr>
  </w:style>
  <w:style w:type="paragraph" w:customStyle="1" w:styleId="InstructorInformation">
    <w:name w:val="Instructor Information"/>
    <w:basedOn w:val="Normal"/>
    <w:rsid w:val="004A3EF4"/>
    <w:pPr>
      <w:spacing w:line="240" w:lineRule="auto"/>
    </w:pPr>
    <w:rPr>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paragraph" w:styleId="Title">
    <w:name w:val="Title"/>
    <w:basedOn w:val="Normal"/>
    <w:next w:val="Normal"/>
    <w:link w:val="TitleChar"/>
    <w:qFormat/>
    <w:rsid w:val="00344A4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44A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m524c\LOCALS~1\Temp\TCD208.tmp\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FC049-3283-4C7C-9828-B900F6A42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Syllabus.dot</Template>
  <TotalTime>3996</TotalTime>
  <Pages>3</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ESE444 - Sensors and Actuators</vt:lpstr>
    </vt:vector>
  </TitlesOfParts>
  <Company>Washington University</Company>
  <LinksUpToDate>false</LinksUpToDate>
  <CharactersWithSpaces>5968</CharactersWithSpaces>
  <SharedDoc>false</SharedDoc>
  <HLinks>
    <vt:vector size="12" baseType="variant">
      <vt:variant>
        <vt:i4>1441798</vt:i4>
      </vt:variant>
      <vt:variant>
        <vt:i4>3</vt:i4>
      </vt:variant>
      <vt:variant>
        <vt:i4>0</vt:i4>
      </vt:variant>
      <vt:variant>
        <vt:i4>5</vt:i4>
      </vt:variant>
      <vt:variant>
        <vt:lpwstr>http://focus.ti.com/lit/an/slod006b/slod006b.pdf</vt:lpwstr>
      </vt:variant>
      <vt:variant>
        <vt:lpwstr/>
      </vt:variant>
      <vt:variant>
        <vt:i4>5177432</vt:i4>
      </vt:variant>
      <vt:variant>
        <vt:i4>0</vt:i4>
      </vt:variant>
      <vt:variant>
        <vt:i4>0</vt:i4>
      </vt:variant>
      <vt:variant>
        <vt:i4>5</vt:i4>
      </vt:variant>
      <vt:variant>
        <vt:lpwstr>http://www.allaboutcircuits.com/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ESE444 - Sensors and Actuators</dc:title>
  <dc:subject>Class Project</dc:subject>
  <dc:creator>Bob Becnel</dc:creator>
  <cp:lastModifiedBy>Becnel, Bob</cp:lastModifiedBy>
  <cp:revision>111</cp:revision>
  <cp:lastPrinted>2009-03-10T14:35:00Z</cp:lastPrinted>
  <dcterms:created xsi:type="dcterms:W3CDTF">2013-08-11T21:39:00Z</dcterms:created>
  <dcterms:modified xsi:type="dcterms:W3CDTF">2021-01-21T02:30:00Z</dcterms:modified>
</cp:coreProperties>
</file>